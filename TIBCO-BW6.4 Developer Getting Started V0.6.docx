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77A64D" w14:textId="77777777" w:rsidR="005807A6" w:rsidRDefault="00C43AD2" w:rsidP="00AB085F">
      <w:pPr>
        <w:pStyle w:val="Titre"/>
        <w:spacing w:before="1200"/>
        <w:rPr>
          <w:noProof/>
          <w:lang w:eastAsia="en-US"/>
        </w:rPr>
      </w:pPr>
      <w:bookmarkStart w:id="0" w:name="_Toc111344013"/>
      <w:bookmarkStart w:id="1" w:name="_Toc111344085"/>
      <w:bookmarkStart w:id="2" w:name="_Toc111352261"/>
      <w:r>
        <w:rPr>
          <w:noProof/>
          <w:lang w:eastAsia="en-US"/>
        </w:rPr>
        <w:t>GeodIS Page</w:t>
      </w:r>
    </w:p>
    <w:p w14:paraId="6C77A64E" w14:textId="77777777" w:rsidR="00C43AD2" w:rsidRDefault="0024617F" w:rsidP="005807A6">
      <w:pPr>
        <w:pStyle w:val="Titre"/>
        <w:spacing w:before="1200"/>
        <w:jc w:val="left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6C77A64F" w14:textId="77777777" w:rsidR="009F6D17" w:rsidRDefault="009F6D17" w:rsidP="00AB085F">
      <w:pPr>
        <w:pStyle w:val="Titre"/>
        <w:spacing w:before="1200"/>
        <w:rPr>
          <w:noProof/>
          <w:sz w:val="48"/>
          <w:szCs w:val="48"/>
          <w:lang w:eastAsia="en-US"/>
        </w:rPr>
      </w:pPr>
    </w:p>
    <w:p w14:paraId="6C77A650" w14:textId="77777777" w:rsidR="00246E45" w:rsidRPr="008101BE" w:rsidRDefault="00246E45" w:rsidP="008101BE">
      <w:pPr>
        <w:pStyle w:val="Titre"/>
        <w:spacing w:before="1200"/>
        <w:rPr>
          <w:noProof/>
          <w:sz w:val="48"/>
          <w:szCs w:val="48"/>
          <w:lang w:eastAsia="en-US"/>
        </w:rPr>
      </w:pPr>
      <w:r>
        <w:rPr>
          <w:noProof/>
          <w:sz w:val="48"/>
          <w:szCs w:val="48"/>
          <w:lang w:val="fr-FR"/>
        </w:rPr>
        <w:drawing>
          <wp:anchor distT="0" distB="0" distL="114300" distR="114300" simplePos="0" relativeHeight="251657728" behindDoc="0" locked="0" layoutInCell="1" allowOverlap="1" wp14:anchorId="6C77A72A" wp14:editId="6C77A72B">
            <wp:simplePos x="0" y="0"/>
            <wp:positionH relativeFrom="column">
              <wp:posOffset>2315210</wp:posOffset>
            </wp:positionH>
            <wp:positionV relativeFrom="paragraph">
              <wp:posOffset>23022</wp:posOffset>
            </wp:positionV>
            <wp:extent cx="1102360" cy="227330"/>
            <wp:effectExtent l="0" t="0" r="2540" b="1270"/>
            <wp:wrapNone/>
            <wp:docPr id="96" name="Image 2" descr="Logo_PUM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_PUMA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6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85F" w:rsidRPr="00AB085F">
        <w:rPr>
          <w:noProof/>
          <w:sz w:val="48"/>
          <w:szCs w:val="48"/>
          <w:lang w:eastAsia="en-US"/>
        </w:rPr>
        <w:t>Tibco Developer</w:t>
      </w:r>
      <w:bookmarkEnd w:id="0"/>
      <w:bookmarkEnd w:id="1"/>
      <w:bookmarkEnd w:id="2"/>
      <w:r w:rsidR="008101BE">
        <w:rPr>
          <w:noProof/>
          <w:sz w:val="48"/>
          <w:szCs w:val="48"/>
          <w:lang w:eastAsia="en-US"/>
        </w:rPr>
        <w:t xml:space="preserve"> </w:t>
      </w:r>
      <w:r w:rsidR="00BF2296">
        <w:rPr>
          <w:noProof/>
          <w:sz w:val="48"/>
          <w:szCs w:val="48"/>
          <w:lang w:eastAsia="en-US"/>
        </w:rPr>
        <w:t>Starting Guide</w:t>
      </w:r>
    </w:p>
    <w:p w14:paraId="6C77A651" w14:textId="77777777" w:rsidR="00113481" w:rsidRDefault="00113481" w:rsidP="00C43AD2">
      <w:pPr>
        <w:pStyle w:val="xCover1"/>
        <w:jc w:val="left"/>
      </w:pP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95"/>
        <w:gridCol w:w="2670"/>
        <w:gridCol w:w="3471"/>
        <w:gridCol w:w="1923"/>
      </w:tblGrid>
      <w:tr w:rsidR="009F26F4" w14:paraId="6C77A656" w14:textId="77777777" w:rsidTr="009F26F4">
        <w:trPr>
          <w:cantSplit/>
          <w:tblHeader/>
        </w:trPr>
        <w:tc>
          <w:tcPr>
            <w:tcW w:w="119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E0E0E0"/>
            <w:vAlign w:val="center"/>
          </w:tcPr>
          <w:p w14:paraId="6C77A652" w14:textId="77777777" w:rsidR="009F26F4" w:rsidRDefault="009F26F4">
            <w:pPr>
              <w:pStyle w:val="Table"/>
              <w:spacing w:before="60"/>
              <w:jc w:val="center"/>
              <w:rPr>
                <w:b/>
              </w:rPr>
            </w:pPr>
          </w:p>
        </w:tc>
        <w:tc>
          <w:tcPr>
            <w:tcW w:w="267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E0E0E0"/>
            <w:vAlign w:val="center"/>
            <w:hideMark/>
          </w:tcPr>
          <w:p w14:paraId="6C77A653" w14:textId="77777777" w:rsidR="009F26F4" w:rsidRDefault="009F26F4">
            <w:pPr>
              <w:pStyle w:val="Table"/>
              <w:spacing w:before="60"/>
              <w:jc w:val="center"/>
              <w:rPr>
                <w:b/>
              </w:rPr>
            </w:pPr>
            <w:r>
              <w:rPr>
                <w:b/>
              </w:rPr>
              <w:t>Name / Project Role</w:t>
            </w:r>
          </w:p>
        </w:tc>
        <w:tc>
          <w:tcPr>
            <w:tcW w:w="347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E0E0E0"/>
            <w:vAlign w:val="center"/>
            <w:hideMark/>
          </w:tcPr>
          <w:p w14:paraId="6C77A654" w14:textId="77777777" w:rsidR="009F26F4" w:rsidRDefault="009F26F4">
            <w:pPr>
              <w:pStyle w:val="Table"/>
              <w:spacing w:before="60"/>
              <w:jc w:val="center"/>
              <w:rPr>
                <w:b/>
              </w:rPr>
            </w:pPr>
            <w:r>
              <w:rPr>
                <w:b/>
              </w:rPr>
              <w:t>Signature</w:t>
            </w:r>
          </w:p>
        </w:tc>
        <w:tc>
          <w:tcPr>
            <w:tcW w:w="192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E0E0E0"/>
            <w:vAlign w:val="center"/>
            <w:hideMark/>
          </w:tcPr>
          <w:p w14:paraId="6C77A655" w14:textId="77777777" w:rsidR="009F26F4" w:rsidRDefault="009F26F4">
            <w:pPr>
              <w:pStyle w:val="Table"/>
              <w:spacing w:before="60"/>
              <w:jc w:val="center"/>
              <w:rPr>
                <w:b/>
              </w:rPr>
            </w:pPr>
            <w:r>
              <w:rPr>
                <w:b/>
              </w:rPr>
              <w:t>Date (DD/MM/YYYY)</w:t>
            </w:r>
          </w:p>
        </w:tc>
      </w:tr>
      <w:tr w:rsidR="009F26F4" w14:paraId="6C77A65A" w14:textId="77777777" w:rsidTr="009F26F4">
        <w:trPr>
          <w:cantSplit/>
        </w:trPr>
        <w:tc>
          <w:tcPr>
            <w:tcW w:w="119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C77A657" w14:textId="77777777" w:rsidR="009F26F4" w:rsidRDefault="009F26F4">
            <w:pPr>
              <w:pStyle w:val="Table"/>
              <w:spacing w:after="120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6141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C77A658" w14:textId="77777777" w:rsidR="009F26F4" w:rsidRDefault="00AB085F">
            <w:pPr>
              <w:pStyle w:val="Table"/>
              <w:spacing w:after="120"/>
            </w:pPr>
            <w:r>
              <w:t>Julien BARON</w:t>
            </w:r>
          </w:p>
        </w:tc>
        <w:tc>
          <w:tcPr>
            <w:tcW w:w="192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hideMark/>
          </w:tcPr>
          <w:p w14:paraId="6C77A659" w14:textId="77777777" w:rsidR="009F26F4" w:rsidRDefault="00B55A89" w:rsidP="00C9743E">
            <w:pPr>
              <w:pStyle w:val="Table"/>
              <w:spacing w:after="120"/>
            </w:pPr>
            <w:r>
              <w:rPr>
                <w:rFonts w:cs="Arial"/>
                <w:szCs w:val="20"/>
                <w:lang w:val="fr-FR"/>
              </w:rPr>
              <w:t>27</w:t>
            </w:r>
            <w:r w:rsidR="00AB085F">
              <w:rPr>
                <w:rFonts w:cs="Arial"/>
                <w:szCs w:val="20"/>
                <w:lang w:val="fr-FR"/>
              </w:rPr>
              <w:t>/</w:t>
            </w:r>
            <w:r w:rsidR="001C45E1">
              <w:rPr>
                <w:rFonts w:cs="Arial"/>
                <w:szCs w:val="20"/>
                <w:lang w:val="fr-FR"/>
              </w:rPr>
              <w:t>07</w:t>
            </w:r>
            <w:r w:rsidR="009F26F4">
              <w:rPr>
                <w:rFonts w:cs="Arial"/>
                <w:szCs w:val="20"/>
                <w:lang w:val="fr-FR"/>
              </w:rPr>
              <w:t>/201</w:t>
            </w:r>
            <w:r w:rsidR="00AB085F">
              <w:rPr>
                <w:rFonts w:cs="Arial"/>
                <w:szCs w:val="20"/>
                <w:lang w:val="fr-FR"/>
              </w:rPr>
              <w:t>7</w:t>
            </w:r>
          </w:p>
        </w:tc>
      </w:tr>
      <w:tr w:rsidR="009F26F4" w14:paraId="6C77A65E" w14:textId="77777777" w:rsidTr="00AB085F">
        <w:trPr>
          <w:cantSplit/>
        </w:trPr>
        <w:tc>
          <w:tcPr>
            <w:tcW w:w="119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77A65B" w14:textId="77777777" w:rsidR="009F26F4" w:rsidRDefault="00246E45">
            <w:pPr>
              <w:pStyle w:val="Table"/>
              <w:spacing w:after="120"/>
              <w:rPr>
                <w:b/>
              </w:rPr>
            </w:pPr>
            <w:r>
              <w:rPr>
                <w:b/>
              </w:rPr>
              <w:t>Approver</w:t>
            </w:r>
          </w:p>
        </w:tc>
        <w:tc>
          <w:tcPr>
            <w:tcW w:w="6141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0" w:type="dxa"/>
              <w:left w:w="115" w:type="dxa"/>
              <w:bottom w:w="0" w:type="dxa"/>
              <w:right w:w="0" w:type="dxa"/>
            </w:tcMar>
          </w:tcPr>
          <w:p w14:paraId="6C77A65C" w14:textId="77777777" w:rsidR="009F26F4" w:rsidRDefault="009F26F4">
            <w:pPr>
              <w:pStyle w:val="Table"/>
              <w:spacing w:after="120"/>
            </w:pPr>
          </w:p>
        </w:tc>
        <w:tc>
          <w:tcPr>
            <w:tcW w:w="192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77A65D" w14:textId="77777777" w:rsidR="009F26F4" w:rsidRDefault="009F26F4">
            <w:pPr>
              <w:pStyle w:val="Table"/>
              <w:spacing w:after="120"/>
            </w:pPr>
          </w:p>
        </w:tc>
      </w:tr>
    </w:tbl>
    <w:p w14:paraId="6C77A65F" w14:textId="77777777" w:rsidR="009F26F4" w:rsidRPr="000F61D8" w:rsidRDefault="009F26F4" w:rsidP="009F26F4">
      <w:pPr>
        <w:pStyle w:val="Sous-titre"/>
        <w:pageBreakBefore/>
      </w:pPr>
      <w:bookmarkStart w:id="3" w:name="_Toc95104483"/>
      <w:r w:rsidRPr="000F61D8">
        <w:lastRenderedPageBreak/>
        <w:t>Distribution List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6569"/>
        <w:gridCol w:w="2676"/>
      </w:tblGrid>
      <w:tr w:rsidR="009F26F4" w:rsidRPr="000F61D8" w14:paraId="6C77A662" w14:textId="77777777" w:rsidTr="00445CDF">
        <w:trPr>
          <w:cantSplit/>
          <w:tblHeader/>
        </w:trPr>
        <w:tc>
          <w:tcPr>
            <w:tcW w:w="6569" w:type="dxa"/>
            <w:shd w:val="clear" w:color="auto" w:fill="E0E0E0"/>
          </w:tcPr>
          <w:p w14:paraId="6C77A660" w14:textId="77777777" w:rsidR="009F26F4" w:rsidRPr="000F61D8" w:rsidRDefault="009F26F4" w:rsidP="00924B92">
            <w:pPr>
              <w:pStyle w:val="Table"/>
              <w:spacing w:before="60"/>
              <w:jc w:val="center"/>
              <w:rPr>
                <w:b/>
              </w:rPr>
            </w:pPr>
            <w:r w:rsidRPr="000F61D8">
              <w:rPr>
                <w:b/>
              </w:rPr>
              <w:t>Names &amp; Department</w:t>
            </w:r>
          </w:p>
        </w:tc>
        <w:tc>
          <w:tcPr>
            <w:tcW w:w="2676" w:type="dxa"/>
            <w:shd w:val="clear" w:color="auto" w:fill="E0E0E0"/>
          </w:tcPr>
          <w:p w14:paraId="6C77A661" w14:textId="77777777" w:rsidR="009F26F4" w:rsidRPr="000F61D8" w:rsidRDefault="009F26F4" w:rsidP="00924B92">
            <w:pPr>
              <w:pStyle w:val="Table"/>
              <w:spacing w:before="60"/>
              <w:ind w:right="-37"/>
              <w:jc w:val="center"/>
              <w:rPr>
                <w:b/>
              </w:rPr>
            </w:pPr>
            <w:r w:rsidRPr="000F61D8">
              <w:rPr>
                <w:b/>
              </w:rPr>
              <w:t>Rationale</w:t>
            </w:r>
          </w:p>
        </w:tc>
      </w:tr>
      <w:tr w:rsidR="009F26F4" w:rsidRPr="000F61D8" w14:paraId="6C77A665" w14:textId="77777777" w:rsidTr="00445CDF">
        <w:trPr>
          <w:cantSplit/>
        </w:trPr>
        <w:tc>
          <w:tcPr>
            <w:tcW w:w="6569" w:type="dxa"/>
          </w:tcPr>
          <w:p w14:paraId="6C77A663" w14:textId="77777777" w:rsidR="009F26F4" w:rsidRPr="000F61D8" w:rsidRDefault="009F26F4" w:rsidP="00924B92">
            <w:pPr>
              <w:pStyle w:val="Table"/>
            </w:pPr>
          </w:p>
        </w:tc>
        <w:tc>
          <w:tcPr>
            <w:tcW w:w="2676" w:type="dxa"/>
          </w:tcPr>
          <w:p w14:paraId="6C77A664" w14:textId="77777777" w:rsidR="009F26F4" w:rsidRPr="000F61D8" w:rsidRDefault="009F26F4" w:rsidP="00924B92">
            <w:pPr>
              <w:pStyle w:val="Table"/>
            </w:pPr>
          </w:p>
        </w:tc>
      </w:tr>
    </w:tbl>
    <w:p w14:paraId="6C77A666" w14:textId="77777777" w:rsidR="009F26F4" w:rsidRPr="000F61D8" w:rsidRDefault="009F26F4" w:rsidP="009F26F4">
      <w:pPr>
        <w:pStyle w:val="Sous-titre"/>
      </w:pPr>
      <w:r w:rsidRPr="000F61D8">
        <w:t>Version History</w:t>
      </w:r>
    </w:p>
    <w:tbl>
      <w:tblPr>
        <w:tblW w:w="500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549"/>
        <w:gridCol w:w="1877"/>
        <w:gridCol w:w="5819"/>
      </w:tblGrid>
      <w:tr w:rsidR="009F26F4" w:rsidRPr="000F61D8" w14:paraId="6C77A66A" w14:textId="77777777" w:rsidTr="00924B92">
        <w:tc>
          <w:tcPr>
            <w:tcW w:w="1549" w:type="dxa"/>
            <w:shd w:val="clear" w:color="auto" w:fill="E0E0E0"/>
            <w:vAlign w:val="center"/>
          </w:tcPr>
          <w:bookmarkEnd w:id="3"/>
          <w:p w14:paraId="6C77A667" w14:textId="77777777" w:rsidR="009F26F4" w:rsidRPr="000F61D8" w:rsidRDefault="009F26F4" w:rsidP="00924B92">
            <w:pPr>
              <w:pStyle w:val="Table"/>
              <w:spacing w:before="60"/>
              <w:jc w:val="center"/>
              <w:rPr>
                <w:b/>
              </w:rPr>
            </w:pPr>
            <w:r w:rsidRPr="000F61D8">
              <w:rPr>
                <w:b/>
              </w:rPr>
              <w:t>Version</w:t>
            </w:r>
          </w:p>
        </w:tc>
        <w:tc>
          <w:tcPr>
            <w:tcW w:w="1877" w:type="dxa"/>
            <w:shd w:val="clear" w:color="auto" w:fill="E0E0E0"/>
            <w:vAlign w:val="center"/>
          </w:tcPr>
          <w:p w14:paraId="6C77A668" w14:textId="77777777" w:rsidR="009F26F4" w:rsidRPr="000F61D8" w:rsidRDefault="009F26F4" w:rsidP="00924B92">
            <w:pPr>
              <w:pStyle w:val="Table"/>
              <w:spacing w:before="60"/>
              <w:jc w:val="center"/>
              <w:rPr>
                <w:b/>
              </w:rPr>
            </w:pPr>
            <w:r w:rsidRPr="000F61D8">
              <w:rPr>
                <w:b/>
                <w:bCs/>
              </w:rPr>
              <w:t xml:space="preserve">Date </w:t>
            </w:r>
            <w:r>
              <w:rPr>
                <w:b/>
                <w:bCs/>
                <w:iCs/>
              </w:rPr>
              <w:t>(DD</w:t>
            </w:r>
            <w:r w:rsidRPr="000F61D8">
              <w:rPr>
                <w:b/>
                <w:bCs/>
                <w:iCs/>
              </w:rPr>
              <w:t>/</w:t>
            </w:r>
            <w:r>
              <w:rPr>
                <w:b/>
                <w:bCs/>
                <w:iCs/>
              </w:rPr>
              <w:t>MM</w:t>
            </w:r>
            <w:r w:rsidRPr="000F61D8">
              <w:rPr>
                <w:b/>
                <w:bCs/>
                <w:iCs/>
              </w:rPr>
              <w:t>/</w:t>
            </w:r>
            <w:r>
              <w:rPr>
                <w:b/>
                <w:bCs/>
                <w:iCs/>
              </w:rPr>
              <w:t>YYYY</w:t>
            </w:r>
            <w:r w:rsidRPr="000F61D8">
              <w:rPr>
                <w:b/>
                <w:bCs/>
                <w:iCs/>
              </w:rPr>
              <w:t>)</w:t>
            </w:r>
          </w:p>
        </w:tc>
        <w:tc>
          <w:tcPr>
            <w:tcW w:w="5819" w:type="dxa"/>
            <w:shd w:val="clear" w:color="auto" w:fill="E0E0E0"/>
            <w:vAlign w:val="center"/>
          </w:tcPr>
          <w:p w14:paraId="6C77A669" w14:textId="77777777" w:rsidR="009F26F4" w:rsidRPr="000F61D8" w:rsidRDefault="009F26F4" w:rsidP="00924B92">
            <w:pPr>
              <w:pStyle w:val="Table"/>
              <w:spacing w:before="60"/>
              <w:jc w:val="center"/>
              <w:rPr>
                <w:b/>
              </w:rPr>
            </w:pPr>
            <w:r w:rsidRPr="000F61D8">
              <w:rPr>
                <w:b/>
              </w:rPr>
              <w:t>Modification</w:t>
            </w:r>
          </w:p>
        </w:tc>
      </w:tr>
      <w:tr w:rsidR="009F26F4" w:rsidRPr="000F61D8" w14:paraId="6C77A66E" w14:textId="77777777" w:rsidTr="00AA0CDF">
        <w:tc>
          <w:tcPr>
            <w:tcW w:w="1549" w:type="dxa"/>
            <w:vAlign w:val="center"/>
          </w:tcPr>
          <w:p w14:paraId="6C77A66B" w14:textId="77777777" w:rsidR="009F26F4" w:rsidRPr="0061616E" w:rsidRDefault="009F26F4" w:rsidP="0091740E">
            <w:pPr>
              <w:autoSpaceDE w:val="0"/>
              <w:autoSpaceDN w:val="0"/>
              <w:adjustRightInd w:val="0"/>
              <w:spacing w:after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  <w:lang w:val="fr-FR"/>
              </w:rPr>
              <w:t>1.0</w:t>
            </w:r>
          </w:p>
        </w:tc>
        <w:tc>
          <w:tcPr>
            <w:tcW w:w="1877" w:type="dxa"/>
          </w:tcPr>
          <w:p w14:paraId="6C77A66C" w14:textId="77777777" w:rsidR="009F26F4" w:rsidRPr="0061616E" w:rsidRDefault="00117DD0" w:rsidP="00117DD0">
            <w:pPr>
              <w:autoSpaceDE w:val="0"/>
              <w:autoSpaceDN w:val="0"/>
              <w:adjustRightInd w:val="0"/>
              <w:spacing w:after="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  <w:lang w:val="fr-FR"/>
              </w:rPr>
              <w:t>27</w:t>
            </w:r>
            <w:r w:rsidR="00F425FF">
              <w:rPr>
                <w:rFonts w:cs="Arial"/>
                <w:szCs w:val="20"/>
                <w:lang w:val="fr-FR"/>
              </w:rPr>
              <w:t>/</w:t>
            </w:r>
            <w:r>
              <w:rPr>
                <w:rFonts w:cs="Arial"/>
                <w:szCs w:val="20"/>
                <w:lang w:val="fr-FR"/>
              </w:rPr>
              <w:t>07</w:t>
            </w:r>
            <w:r w:rsidR="009F26F4">
              <w:rPr>
                <w:rFonts w:cs="Arial"/>
                <w:szCs w:val="20"/>
                <w:lang w:val="fr-FR"/>
              </w:rPr>
              <w:t>/201</w:t>
            </w:r>
            <w:r w:rsidR="00F425FF">
              <w:rPr>
                <w:rFonts w:cs="Arial"/>
                <w:szCs w:val="20"/>
                <w:lang w:val="fr-FR"/>
              </w:rPr>
              <w:t>7</w:t>
            </w:r>
          </w:p>
        </w:tc>
        <w:tc>
          <w:tcPr>
            <w:tcW w:w="5819" w:type="dxa"/>
            <w:vAlign w:val="center"/>
          </w:tcPr>
          <w:p w14:paraId="6C77A66D" w14:textId="77777777" w:rsidR="009F26F4" w:rsidRPr="0061616E" w:rsidRDefault="009F26F4" w:rsidP="0091740E">
            <w:pPr>
              <w:autoSpaceDE w:val="0"/>
              <w:autoSpaceDN w:val="0"/>
              <w:adjustRightInd w:val="0"/>
              <w:spacing w:after="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  <w:lang w:val="fr-FR"/>
              </w:rPr>
              <w:t xml:space="preserve">Document </w:t>
            </w:r>
            <w:proofErr w:type="spellStart"/>
            <w:r>
              <w:rPr>
                <w:rFonts w:cs="Arial"/>
                <w:szCs w:val="20"/>
                <w:lang w:val="fr-FR"/>
              </w:rPr>
              <w:t>creation</w:t>
            </w:r>
            <w:proofErr w:type="spellEnd"/>
          </w:p>
        </w:tc>
      </w:tr>
    </w:tbl>
    <w:p w14:paraId="6C77A66F" w14:textId="77777777" w:rsidR="00C43AD2" w:rsidRDefault="003022A6" w:rsidP="003022A6">
      <w:pPr>
        <w:pStyle w:val="xCover1"/>
      </w:pPr>
      <w:r>
        <w:br w:type="page"/>
      </w:r>
    </w:p>
    <w:p w14:paraId="6C77A670" w14:textId="77777777" w:rsidR="00147FB3" w:rsidRDefault="00147FB3" w:rsidP="003022A6">
      <w:pPr>
        <w:pStyle w:val="xCover1"/>
      </w:pPr>
      <w:r>
        <w:lastRenderedPageBreak/>
        <w:t>Table of contents</w:t>
      </w:r>
    </w:p>
    <w:p w14:paraId="6C77A671" w14:textId="77777777" w:rsidR="00C43AD2" w:rsidRDefault="00C43AD2" w:rsidP="003022A6">
      <w:pPr>
        <w:pStyle w:val="xCover1"/>
      </w:pPr>
    </w:p>
    <w:p w14:paraId="0CB37F82" w14:textId="77777777" w:rsidR="00984A62" w:rsidRDefault="002352A9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r>
        <w:fldChar w:fldCharType="begin"/>
      </w:r>
      <w:r>
        <w:instrText xml:space="preserve"> TOC \o \h \z \u </w:instrText>
      </w:r>
      <w:r>
        <w:fldChar w:fldCharType="separate"/>
      </w:r>
      <w:hyperlink w:anchor="_Toc491702424" w:history="1">
        <w:r w:rsidR="00984A62" w:rsidRPr="00186644">
          <w:rPr>
            <w:rStyle w:val="Lienhypertexte"/>
          </w:rPr>
          <w:t>1. Introduction</w:t>
        </w:r>
        <w:r w:rsidR="00984A62">
          <w:rPr>
            <w:webHidden/>
          </w:rPr>
          <w:tab/>
        </w:r>
        <w:r w:rsidR="00984A62">
          <w:rPr>
            <w:webHidden/>
          </w:rPr>
          <w:fldChar w:fldCharType="begin"/>
        </w:r>
        <w:r w:rsidR="00984A62">
          <w:rPr>
            <w:webHidden/>
          </w:rPr>
          <w:instrText xml:space="preserve"> PAGEREF _Toc491702424 \h </w:instrText>
        </w:r>
        <w:r w:rsidR="00984A62">
          <w:rPr>
            <w:webHidden/>
          </w:rPr>
        </w:r>
        <w:r w:rsidR="00984A62">
          <w:rPr>
            <w:webHidden/>
          </w:rPr>
          <w:fldChar w:fldCharType="separate"/>
        </w:r>
        <w:r w:rsidR="00984A62">
          <w:rPr>
            <w:webHidden/>
          </w:rPr>
          <w:t>5</w:t>
        </w:r>
        <w:r w:rsidR="00984A62">
          <w:rPr>
            <w:webHidden/>
          </w:rPr>
          <w:fldChar w:fldCharType="end"/>
        </w:r>
      </w:hyperlink>
    </w:p>
    <w:p w14:paraId="5D2F5932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25" w:history="1">
        <w:r w:rsidRPr="00186644">
          <w:rPr>
            <w:rStyle w:val="Lienhypertexte"/>
          </w:rPr>
          <w:t>2. Git configuration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C7DAB20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26" w:history="1">
        <w:r w:rsidRPr="00186644">
          <w:rPr>
            <w:rStyle w:val="Lienhypertexte"/>
          </w:rPr>
          <w:t>3. Framework installation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7C1AF444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27" w:history="1">
        <w:r w:rsidRPr="00186644">
          <w:rPr>
            <w:rStyle w:val="Lienhypertexte"/>
          </w:rPr>
          <w:t>4. Working with Working Sets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119C878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28" w:history="1">
        <w:r w:rsidRPr="00186644">
          <w:rPr>
            <w:rStyle w:val="Lienhypertexte"/>
          </w:rPr>
          <w:t>5. Maven launchers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452C6F7F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29" w:history="1">
        <w:r w:rsidRPr="00186644">
          <w:rPr>
            <w:rStyle w:val="Lienhypertexte"/>
          </w:rPr>
          <w:t>6. Local EMS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54BE350D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30" w:history="1">
        <w:r w:rsidRPr="00186644">
          <w:rPr>
            <w:rStyle w:val="Lienhypertexte"/>
          </w:rPr>
          <w:t>7. EMS drivers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20060C5D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31" w:history="1">
        <w:r w:rsidRPr="00186644">
          <w:rPr>
            <w:rStyle w:val="Lienhypertexte"/>
          </w:rPr>
          <w:t>8. Disable Java updates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2315210E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32" w:history="1">
        <w:r w:rsidRPr="00186644">
          <w:rPr>
            <w:rStyle w:val="Lienhypertexte"/>
          </w:rPr>
          <w:t>9. ESB Audit plugin for runtime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CA1E4AF" w14:textId="77777777" w:rsidR="00984A62" w:rsidRDefault="00984A62">
      <w:pPr>
        <w:pStyle w:val="TM1"/>
        <w:rPr>
          <w:rFonts w:asciiTheme="minorHAnsi" w:eastAsiaTheme="minorEastAsia" w:hAnsiTheme="minorHAnsi" w:cstheme="minorBidi"/>
          <w:sz w:val="22"/>
          <w:szCs w:val="22"/>
          <w:lang w:val="fr-FR"/>
        </w:rPr>
      </w:pPr>
      <w:hyperlink w:anchor="_Toc491702433" w:history="1">
        <w:r w:rsidRPr="00186644">
          <w:rPr>
            <w:rStyle w:val="Lienhypertexte"/>
          </w:rPr>
          <w:t>10. Hotfix TIB bwpluginsap 8.1.1 engineering build002 to fix the iDOC bug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_Toc491702433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6C77A67B" w14:textId="77777777" w:rsidR="00113481" w:rsidRDefault="002352A9" w:rsidP="00F425FF">
      <w:pPr>
        <w:pStyle w:val="xCover1"/>
        <w:rPr>
          <w:noProof/>
          <w:sz w:val="2"/>
          <w:szCs w:val="2"/>
        </w:rPr>
      </w:pPr>
      <w:r>
        <w:fldChar w:fldCharType="end"/>
      </w:r>
      <w:bookmarkStart w:id="4" w:name="_Toc95104485"/>
      <w:bookmarkStart w:id="5" w:name="_Toc95104489"/>
      <w:bookmarkStart w:id="6" w:name="_Toc108261756"/>
      <w:bookmarkStart w:id="7" w:name="_Toc158777923"/>
      <w:bookmarkEnd w:id="4"/>
    </w:p>
    <w:p w14:paraId="6C77A67C" w14:textId="77777777" w:rsidR="008B04EC" w:rsidRDefault="00C43AD2" w:rsidP="00AB085F">
      <w:bookmarkStart w:id="8" w:name="_Toc479946377"/>
      <w:r>
        <w:br w:type="page"/>
      </w:r>
      <w:bookmarkStart w:id="9" w:name="_GoBack"/>
      <w:bookmarkEnd w:id="9"/>
    </w:p>
    <w:p w14:paraId="6C77A67D" w14:textId="77777777" w:rsidR="008B04EC" w:rsidRDefault="008B04EC" w:rsidP="00AB085F"/>
    <w:p w14:paraId="6C77A67E" w14:textId="77777777" w:rsidR="008B04EC" w:rsidRDefault="008B04EC" w:rsidP="008B04EC">
      <w:pPr>
        <w:pStyle w:val="Titre1"/>
      </w:pPr>
      <w:bookmarkStart w:id="10" w:name="_Toc491702424"/>
      <w:r>
        <w:t>Introduction</w:t>
      </w:r>
      <w:bookmarkEnd w:id="10"/>
    </w:p>
    <w:p w14:paraId="6C77A67F" w14:textId="77777777" w:rsidR="00F14C35" w:rsidRDefault="00595787" w:rsidP="009D7313">
      <w:pPr>
        <w:jc w:val="both"/>
      </w:pPr>
      <w:r w:rsidRPr="00595787">
        <w:t xml:space="preserve">This document content presents the </w:t>
      </w:r>
      <w:r w:rsidR="00E10FA5">
        <w:t xml:space="preserve">first steps a Business Works 6 </w:t>
      </w:r>
      <w:proofErr w:type="spellStart"/>
      <w:r w:rsidR="00E10FA5">
        <w:t>developper</w:t>
      </w:r>
      <w:proofErr w:type="spellEnd"/>
      <w:r w:rsidR="00E10FA5">
        <w:t xml:space="preserve"> must do to have </w:t>
      </w:r>
      <w:r w:rsidR="00F14C35">
        <w:t>a ready to develop environment.</w:t>
      </w:r>
    </w:p>
    <w:p w14:paraId="6C77A680" w14:textId="77777777" w:rsidR="00F14C35" w:rsidRDefault="00E10FA5" w:rsidP="009D7313">
      <w:pPr>
        <w:jc w:val="both"/>
      </w:pPr>
      <w:r>
        <w:t>The prerequisite</w:t>
      </w:r>
      <w:r w:rsidR="00F14C35">
        <w:t>s are</w:t>
      </w:r>
      <w:r>
        <w:t xml:space="preserve"> is to </w:t>
      </w:r>
      <w:proofErr w:type="gramStart"/>
      <w:r>
        <w:t xml:space="preserve">have </w:t>
      </w:r>
      <w:r w:rsidR="00F14C35">
        <w:t>:</w:t>
      </w:r>
      <w:proofErr w:type="gramEnd"/>
    </w:p>
    <w:p w14:paraId="6C77A681" w14:textId="77777777" w:rsidR="00F14C35" w:rsidRDefault="00E10FA5" w:rsidP="00F14C35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proofErr w:type="gramStart"/>
      <w:r w:rsidRPr="00F14C35">
        <w:rPr>
          <w:lang w:val="en-US"/>
        </w:rPr>
        <w:t>a</w:t>
      </w:r>
      <w:proofErr w:type="gramEnd"/>
      <w:r w:rsidRPr="00F14C35">
        <w:rPr>
          <w:lang w:val="en-US"/>
        </w:rPr>
        <w:t xml:space="preserve"> VDI with BW 6.4 Developer package deployed on it</w:t>
      </w:r>
      <w:r w:rsidR="00F14C35" w:rsidRPr="00F14C35">
        <w:rPr>
          <w:lang w:val="en-US"/>
        </w:rPr>
        <w:t>.</w:t>
      </w:r>
    </w:p>
    <w:p w14:paraId="6C77A682" w14:textId="77777777" w:rsidR="005807A6" w:rsidRDefault="00F14C35" w:rsidP="009D7313">
      <w:pPr>
        <w:pStyle w:val="Paragraphedeliste"/>
        <w:numPr>
          <w:ilvl w:val="0"/>
          <w:numId w:val="14"/>
        </w:numPr>
        <w:jc w:val="both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Gitlab</w:t>
      </w:r>
      <w:proofErr w:type="spellEnd"/>
      <w:r>
        <w:rPr>
          <w:lang w:val="en-US"/>
        </w:rPr>
        <w:t xml:space="preserve"> account</w:t>
      </w:r>
      <w:r w:rsidR="003F5966">
        <w:rPr>
          <w:lang w:val="en-US"/>
        </w:rPr>
        <w:t xml:space="preserve"> to retrieve </w:t>
      </w:r>
      <w:proofErr w:type="spellStart"/>
      <w:r w:rsidR="003F5966">
        <w:rPr>
          <w:lang w:val="en-US"/>
        </w:rPr>
        <w:t>Tibco</w:t>
      </w:r>
      <w:proofErr w:type="spellEnd"/>
      <w:r w:rsidR="003F5966">
        <w:rPr>
          <w:lang w:val="en-US"/>
        </w:rPr>
        <w:t xml:space="preserve"> framework</w:t>
      </w:r>
    </w:p>
    <w:p w14:paraId="6C77A683" w14:textId="77777777" w:rsidR="00CD624D" w:rsidRDefault="0016329E" w:rsidP="00FB541A">
      <w:pPr>
        <w:pStyle w:val="Titre1"/>
      </w:pPr>
      <w:bookmarkStart w:id="11" w:name="_Toc491702425"/>
      <w:proofErr w:type="spellStart"/>
      <w:r>
        <w:t>Git</w:t>
      </w:r>
      <w:proofErr w:type="spellEnd"/>
      <w:r>
        <w:t xml:space="preserve"> configuration</w:t>
      </w:r>
      <w:bookmarkEnd w:id="11"/>
    </w:p>
    <w:p w14:paraId="6C77A684" w14:textId="77777777" w:rsidR="005807A6" w:rsidRDefault="00800E19" w:rsidP="005807A6">
      <w:r>
        <w:t xml:space="preserve">First we will create the folder that will be used to retrieve sources in </w:t>
      </w:r>
      <w:r w:rsidR="005807A6" w:rsidRPr="00800E19">
        <w:rPr>
          <w:b/>
        </w:rPr>
        <w:t>c:\tibco\git</w:t>
      </w:r>
    </w:p>
    <w:p w14:paraId="6C77A685" w14:textId="77777777" w:rsidR="005807A6" w:rsidRDefault="005807A6" w:rsidP="00180646">
      <w:r>
        <w:rPr>
          <w:noProof/>
          <w:lang w:val="fr-FR"/>
        </w:rPr>
        <w:drawing>
          <wp:inline distT="0" distB="0" distL="0" distR="0" wp14:anchorId="6C77A72C" wp14:editId="6C77A72D">
            <wp:extent cx="3743325" cy="205740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86" w14:textId="77777777" w:rsidR="00504B7C" w:rsidRDefault="00504B7C" w:rsidP="00504B7C">
      <w:r>
        <w:t xml:space="preserve">Then we will launch </w:t>
      </w:r>
      <w:proofErr w:type="spellStart"/>
      <w:r>
        <w:t>Tibco</w:t>
      </w:r>
      <w:proofErr w:type="spellEnd"/>
      <w:r>
        <w:t xml:space="preserve"> </w:t>
      </w:r>
      <w:proofErr w:type="gramStart"/>
      <w:r>
        <w:t>Designer</w:t>
      </w:r>
      <w:r w:rsidR="00D85056">
        <w:t>,</w:t>
      </w:r>
      <w:proofErr w:type="gramEnd"/>
      <w:r w:rsidR="00D85056">
        <w:t xml:space="preserve"> go to </w:t>
      </w:r>
      <w:r w:rsidR="00D85056" w:rsidRPr="007F4F31">
        <w:rPr>
          <w:b/>
        </w:rPr>
        <w:t xml:space="preserve">Start Menu </w:t>
      </w:r>
      <w:r w:rsidR="00D85056" w:rsidRPr="007F4F31">
        <w:rPr>
          <w:b/>
        </w:rPr>
        <w:sym w:font="Wingdings" w:char="F0E0"/>
      </w:r>
      <w:proofErr w:type="spellStart"/>
      <w:r w:rsidR="00D85056" w:rsidRPr="007F4F31">
        <w:rPr>
          <w:b/>
        </w:rPr>
        <w:t>Tibco</w:t>
      </w:r>
      <w:proofErr w:type="spellEnd"/>
      <w:r w:rsidR="00D85056" w:rsidRPr="007F4F31">
        <w:rPr>
          <w:b/>
        </w:rPr>
        <w:t xml:space="preserve"> </w:t>
      </w:r>
      <w:r w:rsidR="00D85056" w:rsidRPr="007F4F31">
        <w:rPr>
          <w:b/>
        </w:rPr>
        <w:sym w:font="Wingdings" w:char="F0E0"/>
      </w:r>
      <w:r w:rsidR="00D85056" w:rsidRPr="007F4F31">
        <w:rPr>
          <w:b/>
        </w:rPr>
        <w:t xml:space="preserve"> …. </w:t>
      </w:r>
      <w:r w:rsidR="00D85056" w:rsidRPr="007F4F31">
        <w:rPr>
          <w:b/>
        </w:rPr>
        <w:sym w:font="Wingdings" w:char="F0E0"/>
      </w:r>
      <w:r w:rsidR="00D85056" w:rsidRPr="007F4F31">
        <w:rPr>
          <w:b/>
        </w:rPr>
        <w:t xml:space="preserve"> Studio for Designers</w:t>
      </w:r>
    </w:p>
    <w:p w14:paraId="6C77A687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2E" wp14:editId="6C77A72F">
            <wp:extent cx="3952875" cy="242887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88" w14:textId="77777777" w:rsidR="007F4F31" w:rsidRDefault="007F4F31" w:rsidP="005807A6"/>
    <w:p w14:paraId="6C77A689" w14:textId="77777777" w:rsidR="00615923" w:rsidRDefault="00615923">
      <w:pPr>
        <w:widowControl/>
        <w:spacing w:before="0" w:after="0"/>
      </w:pPr>
      <w:r>
        <w:br w:type="page"/>
      </w:r>
    </w:p>
    <w:p w14:paraId="6C77A68A" w14:textId="77777777" w:rsidR="005807A6" w:rsidRDefault="005807A6" w:rsidP="005807A6">
      <w:r>
        <w:lastRenderedPageBreak/>
        <w:t xml:space="preserve">Go to </w:t>
      </w:r>
      <w:r w:rsidRPr="007F4F31">
        <w:rPr>
          <w:b/>
        </w:rPr>
        <w:t xml:space="preserve">Window </w:t>
      </w:r>
      <w:r w:rsidR="007F4F31" w:rsidRPr="007F4F31">
        <w:rPr>
          <w:b/>
        </w:rPr>
        <w:sym w:font="Wingdings" w:char="F0E0"/>
      </w:r>
      <w:r w:rsidRPr="007F4F31">
        <w:rPr>
          <w:b/>
        </w:rPr>
        <w:t xml:space="preserve"> Preferences</w:t>
      </w:r>
    </w:p>
    <w:p w14:paraId="6C77A68B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30" wp14:editId="6C77A731">
            <wp:extent cx="3857625" cy="273367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8C" w14:textId="77777777" w:rsidR="005807A6" w:rsidRDefault="005807A6" w:rsidP="005807A6">
      <w:r w:rsidRPr="007F4F31">
        <w:rPr>
          <w:u w:val="single"/>
        </w:rPr>
        <w:t>Filter</w:t>
      </w:r>
      <w:r>
        <w:t xml:space="preserve"> configuration to reach </w:t>
      </w:r>
      <w:proofErr w:type="spellStart"/>
      <w:r w:rsidRPr="007F4F31">
        <w:rPr>
          <w:b/>
        </w:rPr>
        <w:t>Git</w:t>
      </w:r>
      <w:proofErr w:type="spellEnd"/>
      <w:r>
        <w:t xml:space="preserve"> configuration</w:t>
      </w:r>
      <w:r w:rsidR="007F4F31">
        <w:t xml:space="preserve">, click on </w:t>
      </w:r>
      <w:r w:rsidR="007F4F31" w:rsidRPr="00AA34D9">
        <w:rPr>
          <w:b/>
        </w:rPr>
        <w:t>Browse</w:t>
      </w:r>
    </w:p>
    <w:p w14:paraId="6C77A68D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32" wp14:editId="6C77A733">
            <wp:extent cx="5760720" cy="3960725"/>
            <wp:effectExtent l="0" t="0" r="0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8E" w14:textId="77777777" w:rsidR="009323E6" w:rsidRDefault="009323E6">
      <w:pPr>
        <w:widowControl/>
        <w:spacing w:before="0" w:after="0"/>
      </w:pPr>
      <w:r>
        <w:br w:type="page"/>
      </w:r>
    </w:p>
    <w:p w14:paraId="6C77A68F" w14:textId="77777777" w:rsidR="00AA34D9" w:rsidRPr="007859D7" w:rsidRDefault="00AA34D9" w:rsidP="00AA34D9">
      <w:pPr>
        <w:rPr>
          <w:b/>
        </w:rPr>
      </w:pPr>
      <w:r>
        <w:lastRenderedPageBreak/>
        <w:t xml:space="preserve">Select </w:t>
      </w:r>
      <w:r w:rsidRPr="00325848">
        <w:rPr>
          <w:b/>
        </w:rPr>
        <w:t>C</w:t>
      </w:r>
      <w:r w:rsidR="00775928">
        <w:rPr>
          <w:b/>
        </w:rPr>
        <w:t>:</w:t>
      </w:r>
      <w:r w:rsidRPr="00325848">
        <w:rPr>
          <w:b/>
        </w:rPr>
        <w:t>\tibco\git</w:t>
      </w:r>
      <w:r w:rsidR="007859D7">
        <w:t xml:space="preserve"> and click on </w:t>
      </w:r>
      <w:r w:rsidR="007859D7">
        <w:rPr>
          <w:b/>
        </w:rPr>
        <w:t>OK</w:t>
      </w:r>
    </w:p>
    <w:p w14:paraId="6C77A690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34" wp14:editId="6C77A735">
            <wp:extent cx="2820838" cy="3616902"/>
            <wp:effectExtent l="0" t="0" r="0" b="317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0512" cy="361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91" w14:textId="77777777" w:rsidR="00887FC3" w:rsidRDefault="00887FC3" w:rsidP="005807A6">
      <w:r>
        <w:t>You should have following display</w:t>
      </w:r>
    </w:p>
    <w:p w14:paraId="6C77A692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36" wp14:editId="6C77A737">
            <wp:extent cx="5760720" cy="3975424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93" w14:textId="77777777" w:rsidR="005807A6" w:rsidRDefault="00B8380E" w:rsidP="005807A6">
      <w:r>
        <w:lastRenderedPageBreak/>
        <w:t xml:space="preserve">Then </w:t>
      </w:r>
      <w:r w:rsidR="002F3555">
        <w:t>s</w:t>
      </w:r>
      <w:r w:rsidR="005807A6">
        <w:t xml:space="preserve">elect </w:t>
      </w:r>
      <w:proofErr w:type="spellStart"/>
      <w:r w:rsidR="005807A6" w:rsidRPr="00471636">
        <w:rPr>
          <w:b/>
        </w:rPr>
        <w:t>Git</w:t>
      </w:r>
      <w:proofErr w:type="spellEnd"/>
      <w:r w:rsidR="00471636">
        <w:t xml:space="preserve"> </w:t>
      </w:r>
      <w:r w:rsidR="00471636" w:rsidRPr="00471636">
        <w:rPr>
          <w:b/>
        </w:rPr>
        <w:t>C</w:t>
      </w:r>
      <w:r w:rsidR="005807A6" w:rsidRPr="00471636">
        <w:rPr>
          <w:b/>
        </w:rPr>
        <w:t>onfiguration</w:t>
      </w:r>
      <w:r w:rsidR="005807A6">
        <w:t xml:space="preserve"> and </w:t>
      </w:r>
      <w:r w:rsidR="00471636">
        <w:t xml:space="preserve">click on </w:t>
      </w:r>
      <w:r w:rsidR="005807A6" w:rsidRPr="00471636">
        <w:rPr>
          <w:b/>
        </w:rPr>
        <w:t>Add Entry</w:t>
      </w:r>
      <w:r w:rsidR="005807A6">
        <w:t xml:space="preserve"> in </w:t>
      </w:r>
      <w:r w:rsidR="005807A6" w:rsidRPr="00471636">
        <w:rPr>
          <w:b/>
        </w:rPr>
        <w:t>User Settings</w:t>
      </w:r>
      <w:r w:rsidR="00471636">
        <w:rPr>
          <w:b/>
        </w:rPr>
        <w:t xml:space="preserve"> </w:t>
      </w:r>
      <w:r w:rsidR="00471636">
        <w:t>tab</w:t>
      </w:r>
    </w:p>
    <w:p w14:paraId="6C77A694" w14:textId="77777777" w:rsidR="00F33E5C" w:rsidRDefault="00F33E5C" w:rsidP="005807A6">
      <w:r>
        <w:rPr>
          <w:noProof/>
          <w:lang w:val="fr-FR"/>
        </w:rPr>
        <w:drawing>
          <wp:inline distT="0" distB="0" distL="0" distR="0" wp14:anchorId="6C77A738" wp14:editId="6C77A739">
            <wp:extent cx="5733415" cy="3939827"/>
            <wp:effectExtent l="0" t="0" r="635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95" w14:textId="77777777" w:rsidR="00F33E5C" w:rsidRPr="00471636" w:rsidRDefault="00F33E5C" w:rsidP="005807A6">
      <w:r>
        <w:t xml:space="preserve">Fill </w:t>
      </w:r>
      <w:r w:rsidRPr="00F33E5C">
        <w:rPr>
          <w:b/>
        </w:rPr>
        <w:t>Key/Value</w:t>
      </w:r>
      <w:r>
        <w:t xml:space="preserve"> with </w:t>
      </w:r>
      <w:proofErr w:type="spellStart"/>
      <w:r w:rsidRPr="00F33E5C">
        <w:rPr>
          <w:b/>
        </w:rPr>
        <w:t>http.sslVerify</w:t>
      </w:r>
      <w:proofErr w:type="spellEnd"/>
      <w:r>
        <w:t xml:space="preserve"> and </w:t>
      </w:r>
      <w:r w:rsidRPr="00F33E5C">
        <w:rPr>
          <w:b/>
        </w:rPr>
        <w:t>false</w:t>
      </w:r>
      <w:r>
        <w:t xml:space="preserve">, then click on </w:t>
      </w:r>
      <w:r w:rsidRPr="00F33E5C">
        <w:rPr>
          <w:b/>
        </w:rPr>
        <w:t>OK</w:t>
      </w:r>
    </w:p>
    <w:p w14:paraId="6C77A696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3A" wp14:editId="6C77A73B">
            <wp:extent cx="4143375" cy="2314575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97" w14:textId="77777777" w:rsidR="00A60C5D" w:rsidRDefault="00A60C5D">
      <w:pPr>
        <w:widowControl/>
        <w:spacing w:before="0" w:after="0"/>
      </w:pPr>
      <w:r>
        <w:br w:type="page"/>
      </w:r>
    </w:p>
    <w:p w14:paraId="6C77A698" w14:textId="77777777" w:rsidR="00A60C5D" w:rsidRDefault="00A60C5D" w:rsidP="005807A6">
      <w:r>
        <w:lastRenderedPageBreak/>
        <w:t>You should obt</w:t>
      </w:r>
      <w:r w:rsidR="00D55A91">
        <w:t xml:space="preserve">ain following display, quit by clicking on </w:t>
      </w:r>
      <w:r w:rsidR="00D55A91" w:rsidRPr="003F0EAD">
        <w:rPr>
          <w:b/>
        </w:rPr>
        <w:t>OK</w:t>
      </w:r>
    </w:p>
    <w:p w14:paraId="6C77A699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3C" wp14:editId="6C77A73D">
            <wp:extent cx="5760720" cy="3955213"/>
            <wp:effectExtent l="0" t="0" r="0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9A" w14:textId="77777777" w:rsidR="005454AE" w:rsidRDefault="005454AE" w:rsidP="005807A6">
      <w:r>
        <w:t xml:space="preserve">Click </w:t>
      </w:r>
      <w:r w:rsidR="001547A5">
        <w:t xml:space="preserve">on </w:t>
      </w:r>
      <w:r w:rsidR="001547A5" w:rsidRPr="0096798A">
        <w:rPr>
          <w:b/>
        </w:rPr>
        <w:t>OK</w:t>
      </w:r>
      <w:r w:rsidR="001547A5">
        <w:t xml:space="preserve"> to close the window</w:t>
      </w:r>
      <w:r w:rsidR="00DE19FC">
        <w:t>.</w:t>
      </w:r>
      <w:r w:rsidR="00D479F1">
        <w:t xml:space="preserve"> Then click on the </w:t>
      </w:r>
      <w:r w:rsidR="00D479F1" w:rsidRPr="00AE593D">
        <w:rPr>
          <w:u w:val="single"/>
        </w:rPr>
        <w:t>upper right corner</w:t>
      </w:r>
      <w:r w:rsidR="00D479F1">
        <w:t xml:space="preserve"> to display </w:t>
      </w:r>
      <w:proofErr w:type="spellStart"/>
      <w:r w:rsidR="00D479F1" w:rsidRPr="00AE593D">
        <w:rPr>
          <w:b/>
        </w:rPr>
        <w:t>Git</w:t>
      </w:r>
      <w:proofErr w:type="spellEnd"/>
      <w:r w:rsidR="00D479F1">
        <w:t xml:space="preserve"> perspective</w:t>
      </w:r>
    </w:p>
    <w:p w14:paraId="6C77A69B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3E" wp14:editId="6C77A73F">
            <wp:extent cx="5760720" cy="637562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9C" w14:textId="77777777" w:rsidR="00BE114F" w:rsidRDefault="00BE114F" w:rsidP="005807A6">
      <w:r>
        <w:t xml:space="preserve">Choose </w:t>
      </w:r>
      <w:proofErr w:type="spellStart"/>
      <w:r w:rsidRPr="00ED12F6">
        <w:rPr>
          <w:b/>
        </w:rPr>
        <w:t>Git</w:t>
      </w:r>
      <w:proofErr w:type="spellEnd"/>
      <w:r>
        <w:t xml:space="preserve"> and click on </w:t>
      </w:r>
      <w:r w:rsidRPr="00ED12F6">
        <w:rPr>
          <w:b/>
        </w:rPr>
        <w:t>OK</w:t>
      </w:r>
      <w:r>
        <w:t xml:space="preserve"> to clo</w:t>
      </w:r>
      <w:r w:rsidR="00925305">
        <w:t>se</w:t>
      </w:r>
    </w:p>
    <w:p w14:paraId="6C77A69D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40" wp14:editId="6C77A741">
            <wp:extent cx="3295650" cy="212407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9E" w14:textId="77777777" w:rsidR="00984806" w:rsidRDefault="00984806" w:rsidP="005807A6"/>
    <w:p w14:paraId="6C77A69F" w14:textId="77777777" w:rsidR="00D479F1" w:rsidRDefault="00B451E2" w:rsidP="00FB541A">
      <w:pPr>
        <w:pStyle w:val="Titre1"/>
      </w:pPr>
      <w:bookmarkStart w:id="12" w:name="_Toc491702426"/>
      <w:r>
        <w:lastRenderedPageBreak/>
        <w:t>Framework installation</w:t>
      </w:r>
      <w:bookmarkEnd w:id="12"/>
    </w:p>
    <w:p w14:paraId="6C77A6A0" w14:textId="77777777" w:rsidR="00D479F1" w:rsidRDefault="000954C0" w:rsidP="005807A6">
      <w:r>
        <w:t xml:space="preserve">Open a browser and navigate to following URL (which is framework </w:t>
      </w:r>
      <w:proofErr w:type="spellStart"/>
      <w:r>
        <w:t>Git</w:t>
      </w:r>
      <w:proofErr w:type="spellEnd"/>
      <w:r>
        <w:t xml:space="preserve"> repository)</w:t>
      </w:r>
      <w:r w:rsidR="00A94B71">
        <w:t>:</w:t>
      </w:r>
    </w:p>
    <w:p w14:paraId="6C77A6A1" w14:textId="77777777" w:rsidR="005807A6" w:rsidRDefault="00984A62" w:rsidP="005807A6">
      <w:hyperlink r:id="rId24" w:history="1">
        <w:r w:rsidR="005807A6" w:rsidRPr="00B26258">
          <w:rPr>
            <w:rStyle w:val="Lienhypertexte"/>
          </w:rPr>
          <w:t>https://gitlab-its.sanofi.com/tibco/platform/BW640/tibco-frk/source/framework</w:t>
        </w:r>
      </w:hyperlink>
    </w:p>
    <w:p w14:paraId="6C77A6A2" w14:textId="77777777" w:rsidR="00A90977" w:rsidRDefault="00A90977" w:rsidP="005807A6">
      <w:r>
        <w:t xml:space="preserve">Enter your </w:t>
      </w:r>
      <w:proofErr w:type="spellStart"/>
      <w:r>
        <w:t>Git</w:t>
      </w:r>
      <w:proofErr w:type="spellEnd"/>
      <w:r>
        <w:t xml:space="preserve"> credentials that are your Windows account (Active directory)</w:t>
      </w:r>
    </w:p>
    <w:p w14:paraId="6C77A6A3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42" wp14:editId="6C77A743">
            <wp:extent cx="5760720" cy="28479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A4" w14:textId="77777777" w:rsidR="00097FA7" w:rsidRDefault="00097FA7" w:rsidP="005807A6">
      <w:r>
        <w:t xml:space="preserve">Choose </w:t>
      </w:r>
      <w:r w:rsidRPr="00FB5B0F">
        <w:rPr>
          <w:b/>
        </w:rPr>
        <w:t>HTTPS</w:t>
      </w:r>
      <w:r>
        <w:t xml:space="preserve"> instead of SSH and copy the URL in the clipboard</w:t>
      </w:r>
    </w:p>
    <w:p w14:paraId="6C77A6A5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44" wp14:editId="6C77A745">
            <wp:extent cx="5760720" cy="2855862"/>
            <wp:effectExtent l="0" t="0" r="0" b="190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A6" w14:textId="77777777" w:rsidR="00FE561C" w:rsidRDefault="00FE561C">
      <w:pPr>
        <w:widowControl/>
        <w:spacing w:before="0" w:after="0"/>
      </w:pPr>
      <w:r>
        <w:br w:type="page"/>
      </w:r>
    </w:p>
    <w:p w14:paraId="6C77A6A7" w14:textId="77777777" w:rsidR="005807A6" w:rsidRDefault="00FE561C" w:rsidP="005807A6">
      <w:r>
        <w:lastRenderedPageBreak/>
        <w:t xml:space="preserve">In </w:t>
      </w:r>
      <w:r w:rsidRPr="00516B93">
        <w:rPr>
          <w:b/>
        </w:rPr>
        <w:t>Business Studio Designer</w:t>
      </w:r>
      <w:r>
        <w:t xml:space="preserve">, choose </w:t>
      </w:r>
      <w:proofErr w:type="spellStart"/>
      <w:r w:rsidRPr="00516B93">
        <w:rPr>
          <w:b/>
        </w:rPr>
        <w:t>Git</w:t>
      </w:r>
      <w:proofErr w:type="spellEnd"/>
      <w:r>
        <w:t xml:space="preserve"> perspective (button at the upper right corner) and </w:t>
      </w:r>
      <w:r w:rsidR="00516B93">
        <w:t xml:space="preserve">then, click on the </w:t>
      </w:r>
      <w:r w:rsidR="00516B93" w:rsidRPr="00297C67">
        <w:rPr>
          <w:b/>
        </w:rPr>
        <w:t xml:space="preserve">Clone a </w:t>
      </w:r>
      <w:proofErr w:type="spellStart"/>
      <w:r w:rsidR="00516B93" w:rsidRPr="00297C67">
        <w:rPr>
          <w:b/>
        </w:rPr>
        <w:t>git</w:t>
      </w:r>
      <w:proofErr w:type="spellEnd"/>
      <w:r w:rsidR="00516B93" w:rsidRPr="00297C67">
        <w:rPr>
          <w:b/>
        </w:rPr>
        <w:t xml:space="preserve"> repository</w:t>
      </w:r>
      <w:r w:rsidR="00516B93">
        <w:t xml:space="preserve"> link</w:t>
      </w:r>
    </w:p>
    <w:p w14:paraId="6C77A6A8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46" wp14:editId="6C77A747">
            <wp:extent cx="5408762" cy="3129474"/>
            <wp:effectExtent l="0" t="0" r="190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4153" cy="31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A9" w14:textId="77777777" w:rsidR="00297C67" w:rsidRDefault="00297C67" w:rsidP="005807A6">
      <w:r>
        <w:t xml:space="preserve">The following window is presented to you, all repository information </w:t>
      </w:r>
      <w:r w:rsidR="004C490F">
        <w:t xml:space="preserve">is pre-filled, you’ll have to complete with your </w:t>
      </w:r>
      <w:proofErr w:type="spellStart"/>
      <w:r w:rsidR="004C490F" w:rsidRPr="00B84B0E">
        <w:rPr>
          <w:b/>
        </w:rPr>
        <w:t>Git</w:t>
      </w:r>
      <w:proofErr w:type="spellEnd"/>
      <w:r w:rsidR="004C490F">
        <w:t xml:space="preserve"> password and then click on </w:t>
      </w:r>
      <w:r w:rsidR="004C490F" w:rsidRPr="007039D1">
        <w:rPr>
          <w:b/>
        </w:rPr>
        <w:t>Next</w:t>
      </w:r>
    </w:p>
    <w:p w14:paraId="6C77A6AA" w14:textId="77777777" w:rsidR="005807A6" w:rsidRDefault="004773CE" w:rsidP="005807A6">
      <w:r>
        <w:rPr>
          <w:noProof/>
          <w:lang w:val="fr-FR"/>
        </w:rPr>
        <w:drawing>
          <wp:inline distT="0" distB="0" distL="0" distR="0" wp14:anchorId="6C77A748" wp14:editId="6C77A749">
            <wp:extent cx="5448300" cy="40386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AB" w14:textId="77777777" w:rsidR="005807A6" w:rsidRDefault="00A60860" w:rsidP="005807A6">
      <w:r>
        <w:lastRenderedPageBreak/>
        <w:t xml:space="preserve">Select </w:t>
      </w:r>
      <w:r w:rsidRPr="00A60860">
        <w:rPr>
          <w:b/>
        </w:rPr>
        <w:t>master</w:t>
      </w:r>
      <w:r>
        <w:t xml:space="preserve"> and click on </w:t>
      </w:r>
      <w:r w:rsidRPr="009B03BE">
        <w:rPr>
          <w:b/>
        </w:rPr>
        <w:t>Next</w:t>
      </w:r>
    </w:p>
    <w:p w14:paraId="6C77A6AC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4A" wp14:editId="6C77A74B">
            <wp:extent cx="5158596" cy="3838509"/>
            <wp:effectExtent l="0" t="0" r="444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8596" cy="38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AD" w14:textId="77777777" w:rsidR="00A95036" w:rsidRDefault="00A95036" w:rsidP="005807A6">
      <w:r w:rsidRPr="00543CA2">
        <w:rPr>
          <w:b/>
        </w:rPr>
        <w:t>Directory</w:t>
      </w:r>
      <w:r w:rsidR="00005ED4">
        <w:t xml:space="preserve"> should be accurate, </w:t>
      </w:r>
      <w:r>
        <w:t xml:space="preserve">check </w:t>
      </w:r>
      <w:r w:rsidRPr="00543CA2">
        <w:rPr>
          <w:b/>
        </w:rPr>
        <w:t>Import all existing…</w:t>
      </w:r>
      <w:r>
        <w:t xml:space="preserve"> </w:t>
      </w:r>
      <w:proofErr w:type="gramStart"/>
      <w:r w:rsidR="00005ED4">
        <w:t xml:space="preserve">and </w:t>
      </w:r>
      <w:r w:rsidR="00005ED4">
        <w:rPr>
          <w:b/>
        </w:rPr>
        <w:t xml:space="preserve"> Add</w:t>
      </w:r>
      <w:proofErr w:type="gramEnd"/>
      <w:r w:rsidR="00005ED4">
        <w:rPr>
          <w:b/>
        </w:rPr>
        <w:t xml:space="preserve"> project to… </w:t>
      </w:r>
      <w:r>
        <w:t>checkbox</w:t>
      </w:r>
      <w:r w:rsidR="00B9186E">
        <w:t>es</w:t>
      </w:r>
      <w:r>
        <w:t xml:space="preserve"> and click on </w:t>
      </w:r>
      <w:r w:rsidR="00B9186E">
        <w:rPr>
          <w:b/>
        </w:rPr>
        <w:t>Select</w:t>
      </w:r>
    </w:p>
    <w:p w14:paraId="6C77A6AE" w14:textId="77777777" w:rsidR="005807A6" w:rsidRDefault="00005ED4" w:rsidP="005807A6">
      <w:r>
        <w:rPr>
          <w:noProof/>
          <w:lang w:val="fr-FR"/>
        </w:rPr>
        <w:drawing>
          <wp:inline distT="0" distB="0" distL="0" distR="0" wp14:anchorId="6C77A74C" wp14:editId="6C77A74D">
            <wp:extent cx="4900297" cy="3631721"/>
            <wp:effectExtent l="0" t="0" r="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7606" cy="36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AF" w14:textId="77777777" w:rsidR="000723F7" w:rsidRPr="000723F7" w:rsidRDefault="000723F7" w:rsidP="005807A6">
      <w:pPr>
        <w:rPr>
          <w:b/>
        </w:rPr>
      </w:pPr>
      <w:r>
        <w:lastRenderedPageBreak/>
        <w:t xml:space="preserve">Click on </w:t>
      </w:r>
      <w:r>
        <w:rPr>
          <w:b/>
        </w:rPr>
        <w:t>New</w:t>
      </w:r>
    </w:p>
    <w:p w14:paraId="6C77A6B0" w14:textId="77777777" w:rsidR="000723F7" w:rsidRDefault="000723F7" w:rsidP="005807A6">
      <w:r>
        <w:rPr>
          <w:noProof/>
          <w:lang w:val="fr-FR"/>
        </w:rPr>
        <w:drawing>
          <wp:inline distT="0" distB="0" distL="0" distR="0" wp14:anchorId="6C77A74E" wp14:editId="6C77A74F">
            <wp:extent cx="2087592" cy="1794110"/>
            <wp:effectExtent l="0" t="0" r="825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0704" cy="17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B1" w14:textId="77777777" w:rsidR="00B14356" w:rsidRPr="00B14356" w:rsidRDefault="00B14356" w:rsidP="005807A6">
      <w:r>
        <w:t xml:space="preserve">Select </w:t>
      </w:r>
      <w:r>
        <w:rPr>
          <w:b/>
        </w:rPr>
        <w:t>Resource</w:t>
      </w:r>
      <w:r>
        <w:t xml:space="preserve"> and click on</w:t>
      </w:r>
      <w:r w:rsidR="003A0038">
        <w:t xml:space="preserve"> </w:t>
      </w:r>
      <w:r w:rsidR="003A0038" w:rsidRPr="003A0038">
        <w:rPr>
          <w:b/>
        </w:rPr>
        <w:t>Next</w:t>
      </w:r>
    </w:p>
    <w:p w14:paraId="6C77A6B2" w14:textId="77777777" w:rsidR="00B14356" w:rsidRDefault="00B14356" w:rsidP="005807A6">
      <w:r>
        <w:rPr>
          <w:noProof/>
          <w:lang w:val="fr-FR"/>
        </w:rPr>
        <w:drawing>
          <wp:inline distT="0" distB="0" distL="0" distR="0" wp14:anchorId="6C77A750" wp14:editId="6C77A751">
            <wp:extent cx="2881223" cy="1529214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4259" cy="15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B3" w14:textId="77777777" w:rsidR="00565D3E" w:rsidRDefault="00565D3E" w:rsidP="005807A6">
      <w:r>
        <w:t xml:space="preserve">Name it </w:t>
      </w:r>
      <w:r w:rsidRPr="00565D3E">
        <w:rPr>
          <w:b/>
        </w:rPr>
        <w:t>Framework</w:t>
      </w:r>
      <w:r>
        <w:t xml:space="preserve"> and click on </w:t>
      </w:r>
      <w:r w:rsidRPr="00565D3E">
        <w:rPr>
          <w:b/>
        </w:rPr>
        <w:t>Finish</w:t>
      </w:r>
    </w:p>
    <w:p w14:paraId="6C77A6B4" w14:textId="77777777" w:rsidR="00565D3E" w:rsidRDefault="00565D3E" w:rsidP="005807A6">
      <w:r>
        <w:rPr>
          <w:noProof/>
          <w:lang w:val="fr-FR"/>
        </w:rPr>
        <w:drawing>
          <wp:inline distT="0" distB="0" distL="0" distR="0" wp14:anchorId="6C77A752" wp14:editId="6C77A753">
            <wp:extent cx="2734574" cy="1891727"/>
            <wp:effectExtent l="0" t="0" r="889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2455" cy="18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B5" w14:textId="77777777" w:rsidR="00640563" w:rsidRDefault="00640563" w:rsidP="005807A6">
      <w:r>
        <w:t xml:space="preserve">Select </w:t>
      </w:r>
      <w:r>
        <w:rPr>
          <w:b/>
        </w:rPr>
        <w:t>Framework</w:t>
      </w:r>
      <w:r>
        <w:t xml:space="preserve"> and click on </w:t>
      </w:r>
      <w:r w:rsidRPr="00640563">
        <w:rPr>
          <w:b/>
        </w:rPr>
        <w:t>OK</w:t>
      </w:r>
    </w:p>
    <w:p w14:paraId="6C77A6B6" w14:textId="77777777" w:rsidR="00640563" w:rsidRDefault="00640563" w:rsidP="005807A6">
      <w:r>
        <w:rPr>
          <w:noProof/>
          <w:lang w:val="fr-FR"/>
        </w:rPr>
        <w:drawing>
          <wp:inline distT="0" distB="0" distL="0" distR="0" wp14:anchorId="6C77A754" wp14:editId="6C77A755">
            <wp:extent cx="2648309" cy="110696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5284" cy="11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B7" w14:textId="77777777" w:rsidR="0086434D" w:rsidRDefault="0086434D">
      <w:pPr>
        <w:widowControl/>
        <w:spacing w:before="0" w:after="0"/>
      </w:pPr>
      <w:r>
        <w:br w:type="page"/>
      </w:r>
    </w:p>
    <w:p w14:paraId="6C77A6B8" w14:textId="77777777" w:rsidR="00704D0B" w:rsidRDefault="00704D0B" w:rsidP="005807A6">
      <w:r>
        <w:lastRenderedPageBreak/>
        <w:t xml:space="preserve">Click on </w:t>
      </w:r>
      <w:r w:rsidRPr="00704D0B">
        <w:rPr>
          <w:b/>
        </w:rPr>
        <w:t>Finish</w:t>
      </w:r>
    </w:p>
    <w:p w14:paraId="6C77A6B9" w14:textId="77777777" w:rsidR="00704D0B" w:rsidRPr="00640563" w:rsidRDefault="00704D0B" w:rsidP="005807A6">
      <w:r>
        <w:rPr>
          <w:noProof/>
          <w:lang w:val="fr-FR"/>
        </w:rPr>
        <w:drawing>
          <wp:inline distT="0" distB="0" distL="0" distR="0" wp14:anchorId="6C77A756" wp14:editId="6C77A757">
            <wp:extent cx="4563374" cy="3247147"/>
            <wp:effectExtent l="0" t="0" r="889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2720" cy="32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BA" w14:textId="77777777" w:rsidR="00751CB6" w:rsidRDefault="00751CB6" w:rsidP="005807A6">
      <w:r>
        <w:t>You sho</w:t>
      </w:r>
      <w:r w:rsidR="005C6EF2">
        <w:t xml:space="preserve">uld have the following display, click on </w:t>
      </w:r>
      <w:r w:rsidR="005C6EF2" w:rsidRPr="005C6EF2">
        <w:rPr>
          <w:b/>
        </w:rPr>
        <w:t>Design</w:t>
      </w:r>
      <w:r w:rsidR="005C6EF2">
        <w:t xml:space="preserve"> </w:t>
      </w:r>
      <w:proofErr w:type="gramStart"/>
      <w:r w:rsidR="005C6EF2">
        <w:t>button :</w:t>
      </w:r>
      <w:proofErr w:type="gramEnd"/>
    </w:p>
    <w:p w14:paraId="6C77A6BB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58" wp14:editId="6C77A759">
            <wp:extent cx="4848045" cy="874153"/>
            <wp:effectExtent l="0" t="0" r="0" b="254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4661" cy="8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BC" w14:textId="77777777" w:rsidR="005807A6" w:rsidRDefault="00C2353F" w:rsidP="005807A6">
      <w:r>
        <w:t xml:space="preserve">Let’s wait a bit while projects are compiling, at the end of the compilation you should have some errors, it is </w:t>
      </w:r>
      <w:r w:rsidRPr="0021483B">
        <w:rPr>
          <w:b/>
        </w:rPr>
        <w:t xml:space="preserve">normal </w:t>
      </w:r>
      <w:r w:rsidRPr="0021483B">
        <w:rPr>
          <w:b/>
        </w:rPr>
        <w:sym w:font="Wingdings" w:char="F04A"/>
      </w:r>
    </w:p>
    <w:p w14:paraId="6C77A6BD" w14:textId="77777777" w:rsidR="005807A6" w:rsidRDefault="005C6EF2" w:rsidP="005807A6">
      <w:r>
        <w:rPr>
          <w:noProof/>
          <w:lang w:val="fr-FR"/>
        </w:rPr>
        <w:drawing>
          <wp:inline distT="0" distB="0" distL="0" distR="0" wp14:anchorId="6C77A75A" wp14:editId="6C77A75B">
            <wp:extent cx="3942272" cy="2815909"/>
            <wp:effectExtent l="0" t="0" r="127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7494" cy="281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BE" w14:textId="77777777" w:rsidR="005807A6" w:rsidRPr="008B1A25" w:rsidRDefault="0001756D" w:rsidP="005807A6">
      <w:pPr>
        <w:rPr>
          <w:b/>
        </w:rPr>
      </w:pPr>
      <w:r>
        <w:lastRenderedPageBreak/>
        <w:t xml:space="preserve">Select </w:t>
      </w:r>
      <w:proofErr w:type="spellStart"/>
      <w:r w:rsidRPr="008B1A25">
        <w:rPr>
          <w:b/>
        </w:rPr>
        <w:t>bw.core_common.xpath</w:t>
      </w:r>
      <w:proofErr w:type="spellEnd"/>
      <w:r>
        <w:t xml:space="preserve"> project, right click on it and choose </w:t>
      </w:r>
      <w:r w:rsidRPr="008B1A25">
        <w:rPr>
          <w:b/>
        </w:rPr>
        <w:t xml:space="preserve">Export </w:t>
      </w:r>
      <w:r w:rsidRPr="008B1A25">
        <w:rPr>
          <w:b/>
        </w:rPr>
        <w:sym w:font="Wingdings" w:char="F0E0"/>
      </w:r>
      <w:r w:rsidRPr="008B1A25">
        <w:rPr>
          <w:b/>
        </w:rPr>
        <w:t xml:space="preserve"> </w:t>
      </w:r>
      <w:proofErr w:type="spellStart"/>
      <w:r w:rsidRPr="008B1A25">
        <w:rPr>
          <w:b/>
        </w:rPr>
        <w:t>Export</w:t>
      </w:r>
      <w:proofErr w:type="spellEnd"/>
    </w:p>
    <w:p w14:paraId="6C77A6BF" w14:textId="77777777" w:rsidR="005807A6" w:rsidRDefault="005C6EF2" w:rsidP="005807A6">
      <w:r>
        <w:rPr>
          <w:noProof/>
          <w:lang w:val="fr-FR"/>
        </w:rPr>
        <w:drawing>
          <wp:inline distT="0" distB="0" distL="0" distR="0" wp14:anchorId="6C77A75C" wp14:editId="6C77A75D">
            <wp:extent cx="4520242" cy="2860596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3707" cy="28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C0" w14:textId="77777777" w:rsidR="005807A6" w:rsidRDefault="00520DAE" w:rsidP="005807A6">
      <w:r>
        <w:t xml:space="preserve">Select </w:t>
      </w:r>
      <w:r w:rsidRPr="009D0BD7">
        <w:rPr>
          <w:b/>
        </w:rPr>
        <w:t>Deployable plug-ins and fragments</w:t>
      </w:r>
      <w:r w:rsidR="00412F13">
        <w:t xml:space="preserve"> and click on </w:t>
      </w:r>
      <w:r w:rsidR="00412F13" w:rsidRPr="009D0BD7">
        <w:rPr>
          <w:b/>
        </w:rPr>
        <w:t>Next</w:t>
      </w:r>
    </w:p>
    <w:p w14:paraId="6C77A6C1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5E" wp14:editId="6C77A75F">
            <wp:extent cx="3762375" cy="4638675"/>
            <wp:effectExtent l="0" t="0" r="9525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C2" w14:textId="77777777" w:rsidR="00895D0B" w:rsidRDefault="00895D0B" w:rsidP="005807A6"/>
    <w:p w14:paraId="6C77A6C3" w14:textId="77777777" w:rsidR="00895D0B" w:rsidRDefault="00895D0B" w:rsidP="005807A6">
      <w:r>
        <w:t xml:space="preserve">Ensure that </w:t>
      </w:r>
      <w:r w:rsidRPr="00895D0B">
        <w:rPr>
          <w:u w:val="single"/>
        </w:rPr>
        <w:t>only</w:t>
      </w:r>
      <w:r>
        <w:t xml:space="preserve"> </w:t>
      </w:r>
      <w:proofErr w:type="spellStart"/>
      <w:r w:rsidRPr="00895D0B">
        <w:rPr>
          <w:b/>
        </w:rPr>
        <w:t>bw.core_common.xpath</w:t>
      </w:r>
      <w:proofErr w:type="spellEnd"/>
      <w:r>
        <w:t xml:space="preserve"> is selected, select </w:t>
      </w:r>
      <w:r w:rsidRPr="00895D0B">
        <w:rPr>
          <w:b/>
        </w:rPr>
        <w:t>Install into host…</w:t>
      </w:r>
      <w:r>
        <w:t xml:space="preserve"> and click on </w:t>
      </w:r>
      <w:r w:rsidRPr="00895D0B">
        <w:rPr>
          <w:b/>
        </w:rPr>
        <w:t>Finish</w:t>
      </w:r>
    </w:p>
    <w:p w14:paraId="6C77A6C4" w14:textId="77777777" w:rsidR="005807A6" w:rsidRDefault="005C6EF2" w:rsidP="005807A6">
      <w:r>
        <w:rPr>
          <w:noProof/>
          <w:lang w:val="fr-FR"/>
        </w:rPr>
        <w:drawing>
          <wp:inline distT="0" distB="0" distL="0" distR="0" wp14:anchorId="6C77A760" wp14:editId="6C77A761">
            <wp:extent cx="5486400" cy="4962525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C5" w14:textId="77777777" w:rsidR="00331ED4" w:rsidRDefault="00331ED4" w:rsidP="005807A6">
      <w:r>
        <w:t xml:space="preserve">Click on </w:t>
      </w:r>
      <w:r w:rsidRPr="00331ED4">
        <w:rPr>
          <w:b/>
        </w:rPr>
        <w:t>OK</w:t>
      </w:r>
    </w:p>
    <w:p w14:paraId="6C77A6C6" w14:textId="77777777" w:rsidR="005807A6" w:rsidRDefault="005807A6" w:rsidP="005807A6">
      <w:r>
        <w:rPr>
          <w:noProof/>
          <w:lang w:val="fr-FR"/>
        </w:rPr>
        <w:drawing>
          <wp:inline distT="0" distB="0" distL="0" distR="0" wp14:anchorId="6C77A762" wp14:editId="6C77A763">
            <wp:extent cx="3916392" cy="11886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4135" cy="118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C7" w14:textId="77777777" w:rsidR="00331ED4" w:rsidRDefault="00331ED4" w:rsidP="005807A6">
      <w:r>
        <w:t xml:space="preserve">Click on </w:t>
      </w:r>
      <w:r w:rsidRPr="007B0A23">
        <w:rPr>
          <w:b/>
        </w:rPr>
        <w:t>Yes</w:t>
      </w:r>
      <w:r>
        <w:t xml:space="preserve"> and wait for Business Studio to be restarted</w:t>
      </w:r>
    </w:p>
    <w:p w14:paraId="6C77A6C8" w14:textId="77777777" w:rsidR="005807A6" w:rsidRDefault="005807A6" w:rsidP="005807A6">
      <w:r>
        <w:rPr>
          <w:noProof/>
          <w:lang w:val="fr-FR"/>
        </w:rPr>
        <w:lastRenderedPageBreak/>
        <w:drawing>
          <wp:inline distT="0" distB="0" distL="0" distR="0" wp14:anchorId="6C77A764" wp14:editId="6C77A765">
            <wp:extent cx="3709358" cy="1090987"/>
            <wp:effectExtent l="0" t="0" r="5715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9674" cy="10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C9" w14:textId="77777777" w:rsidR="007B0A23" w:rsidRDefault="007B0A23" w:rsidP="005807A6"/>
    <w:p w14:paraId="6C77A6CA" w14:textId="77777777" w:rsidR="00F87341" w:rsidRDefault="00F87341" w:rsidP="00F87341">
      <w:r>
        <w:t xml:space="preserve">Select </w:t>
      </w:r>
      <w:r w:rsidRPr="004509C7">
        <w:rPr>
          <w:u w:val="single"/>
        </w:rPr>
        <w:t>only the followings projects</w:t>
      </w:r>
      <w:r>
        <w:t xml:space="preserve"> and </w:t>
      </w:r>
      <w:r w:rsidR="00D42058">
        <w:t>right-</w:t>
      </w:r>
      <w:r>
        <w:t>click on</w:t>
      </w:r>
      <w:r w:rsidR="00D42058">
        <w:t xml:space="preserve"> them, then </w:t>
      </w:r>
      <w:proofErr w:type="spellStart"/>
      <w:r w:rsidR="00D42058">
        <w:t>selec</w:t>
      </w:r>
      <w:proofErr w:type="spellEnd"/>
      <w:r>
        <w:t xml:space="preserve"> </w:t>
      </w:r>
      <w:r w:rsidR="00D42058">
        <w:rPr>
          <w:b/>
        </w:rPr>
        <w:t xml:space="preserve">Refactor </w:t>
      </w:r>
      <w:r w:rsidR="00D42058" w:rsidRPr="00D42058">
        <w:rPr>
          <w:b/>
        </w:rPr>
        <w:sym w:font="Wingdings" w:char="F0E0"/>
      </w:r>
      <w:r w:rsidR="00D42058">
        <w:rPr>
          <w:b/>
        </w:rPr>
        <w:t xml:space="preserve"> Repair </w:t>
      </w:r>
      <w:proofErr w:type="spellStart"/>
      <w:r w:rsidR="00D42058">
        <w:rPr>
          <w:b/>
        </w:rPr>
        <w:t>BusinessWorks</w:t>
      </w:r>
      <w:proofErr w:type="spellEnd"/>
      <w:r w:rsidR="00D42058">
        <w:rPr>
          <w:b/>
        </w:rPr>
        <w:t xml:space="preserve"> Projects…</w:t>
      </w:r>
    </w:p>
    <w:p w14:paraId="6C77A6CB" w14:textId="77777777" w:rsidR="00F87341" w:rsidRDefault="00F87341" w:rsidP="00F87341">
      <w:pPr>
        <w:pStyle w:val="Paragraphedeliste"/>
        <w:numPr>
          <w:ilvl w:val="0"/>
          <w:numId w:val="16"/>
        </w:numPr>
      </w:pPr>
      <w:proofErr w:type="spellStart"/>
      <w:r>
        <w:t>bw.core_common.sharedmodule</w:t>
      </w:r>
      <w:proofErr w:type="spellEnd"/>
    </w:p>
    <w:p w14:paraId="6C77A6CC" w14:textId="77777777" w:rsidR="00F87341" w:rsidRDefault="00F87341" w:rsidP="00F87341">
      <w:pPr>
        <w:pStyle w:val="Paragraphedeliste"/>
        <w:numPr>
          <w:ilvl w:val="0"/>
          <w:numId w:val="16"/>
        </w:numPr>
      </w:pPr>
      <w:proofErr w:type="spellStart"/>
      <w:r>
        <w:t>bw.core_router.sharedmodule</w:t>
      </w:r>
      <w:proofErr w:type="spellEnd"/>
    </w:p>
    <w:p w14:paraId="6C77A6CD" w14:textId="77777777" w:rsidR="005807A6" w:rsidRDefault="00D24743" w:rsidP="005807A6">
      <w:r>
        <w:rPr>
          <w:noProof/>
          <w:lang w:val="fr-FR"/>
        </w:rPr>
        <w:lastRenderedPageBreak/>
        <w:drawing>
          <wp:inline distT="0" distB="0" distL="0" distR="0" wp14:anchorId="6C77A766" wp14:editId="6C77A767">
            <wp:extent cx="5181600" cy="655320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CE" w14:textId="77777777" w:rsidR="00D24743" w:rsidRDefault="00D24743">
      <w:pPr>
        <w:widowControl/>
        <w:spacing w:before="0" w:after="0"/>
      </w:pPr>
      <w:r>
        <w:br w:type="page"/>
      </w:r>
    </w:p>
    <w:p w14:paraId="6C77A6CF" w14:textId="77777777" w:rsidR="005734D3" w:rsidRPr="005734D3" w:rsidRDefault="005734D3" w:rsidP="005807A6">
      <w:pPr>
        <w:rPr>
          <w:b/>
        </w:rPr>
      </w:pPr>
      <w:r>
        <w:lastRenderedPageBreak/>
        <w:t xml:space="preserve">Ensure that </w:t>
      </w:r>
      <w:r w:rsidRPr="005734D3">
        <w:rPr>
          <w:u w:val="single"/>
        </w:rPr>
        <w:t>the two same projects</w:t>
      </w:r>
      <w:r>
        <w:t xml:space="preserve"> are selected and click on </w:t>
      </w:r>
      <w:r>
        <w:rPr>
          <w:b/>
        </w:rPr>
        <w:t>OK</w:t>
      </w:r>
    </w:p>
    <w:p w14:paraId="6C77A6D0" w14:textId="77777777" w:rsidR="005807A6" w:rsidRDefault="00F775CA" w:rsidP="005807A6">
      <w:r>
        <w:rPr>
          <w:noProof/>
          <w:lang w:val="fr-FR"/>
        </w:rPr>
        <w:drawing>
          <wp:inline distT="0" distB="0" distL="0" distR="0" wp14:anchorId="6C77A768" wp14:editId="6C77A769">
            <wp:extent cx="3001992" cy="3397376"/>
            <wp:effectExtent l="0" t="0" r="8255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3947" cy="33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D1" w14:textId="77777777" w:rsidR="005807A6" w:rsidRPr="00BD3826" w:rsidRDefault="00CB196C" w:rsidP="007221AD">
      <w:pPr>
        <w:rPr>
          <w:noProof/>
        </w:rPr>
      </w:pPr>
      <w:r>
        <w:t xml:space="preserve">Let’s wait a bit while projects are compiling, at the end of the compilation you should have </w:t>
      </w:r>
      <w:r w:rsidR="00D24743">
        <w:t>remaining errors, the one with</w:t>
      </w:r>
      <w:r w:rsidR="004A09A5">
        <w:t xml:space="preserve"> </w:t>
      </w:r>
      <w:r w:rsidR="00D24743">
        <w:rPr>
          <w:b/>
        </w:rPr>
        <w:t xml:space="preserve">Special folders missing </w:t>
      </w:r>
      <w:r w:rsidR="00D24743">
        <w:t xml:space="preserve">can be resolved </w:t>
      </w:r>
      <w:r w:rsidR="004A09A5">
        <w:t>by right-cli</w:t>
      </w:r>
      <w:r w:rsidR="00650E9B">
        <w:t xml:space="preserve">cking on it and select </w:t>
      </w:r>
      <w:r w:rsidR="00650E9B" w:rsidRPr="007221AD">
        <w:rPr>
          <w:b/>
        </w:rPr>
        <w:t>Quick Fix</w:t>
      </w:r>
    </w:p>
    <w:p w14:paraId="6C77A6D2" w14:textId="77777777" w:rsidR="0066284D" w:rsidRDefault="0066284D" w:rsidP="007221AD">
      <w:pPr>
        <w:rPr>
          <w:b/>
        </w:rPr>
      </w:pPr>
      <w:r>
        <w:rPr>
          <w:noProof/>
          <w:lang w:val="fr-FR"/>
        </w:rPr>
        <w:drawing>
          <wp:inline distT="0" distB="0" distL="0" distR="0" wp14:anchorId="6C77A76A" wp14:editId="6C77A76B">
            <wp:extent cx="3502325" cy="2387571"/>
            <wp:effectExtent l="0" t="0" r="3175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1227" cy="238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D3" w14:textId="77777777" w:rsidR="0066284D" w:rsidRDefault="0066284D">
      <w:pPr>
        <w:widowControl/>
        <w:spacing w:before="0" w:after="0"/>
      </w:pPr>
      <w:r>
        <w:br w:type="page"/>
      </w:r>
    </w:p>
    <w:p w14:paraId="6C77A6D4" w14:textId="77777777" w:rsidR="00926C04" w:rsidRPr="00095666" w:rsidRDefault="00172B99" w:rsidP="007221AD">
      <w:r>
        <w:lastRenderedPageBreak/>
        <w:t xml:space="preserve">Click on </w:t>
      </w:r>
      <w:r w:rsidRPr="003035CC">
        <w:rPr>
          <w:b/>
        </w:rPr>
        <w:t>Finish</w:t>
      </w:r>
    </w:p>
    <w:p w14:paraId="6C77A6D5" w14:textId="77777777" w:rsidR="000848CE" w:rsidRDefault="00522C5E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6C" wp14:editId="6C77A76D">
            <wp:extent cx="3597215" cy="3694063"/>
            <wp:effectExtent l="0" t="0" r="3810" b="1905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1982" cy="369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D6" w14:textId="77777777" w:rsidR="00522C5E" w:rsidRDefault="00790424" w:rsidP="009D7313">
      <w:pPr>
        <w:jc w:val="both"/>
      </w:pPr>
      <w:r>
        <w:t xml:space="preserve">You should obtain </w:t>
      </w:r>
      <w:r w:rsidRPr="00AC3A83">
        <w:rPr>
          <w:u w:val="single"/>
        </w:rPr>
        <w:t>only warnings</w:t>
      </w:r>
      <w:r>
        <w:t xml:space="preserve"> as followed:</w:t>
      </w:r>
    </w:p>
    <w:p w14:paraId="6C77A6D7" w14:textId="77777777" w:rsidR="00522C5E" w:rsidRPr="00D06700" w:rsidRDefault="00522C5E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6E" wp14:editId="6C77A76F">
            <wp:extent cx="2133600" cy="11239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D8" w14:textId="77777777" w:rsidR="00DF0EEA" w:rsidRDefault="00DF0EEA" w:rsidP="00FB541A">
      <w:pPr>
        <w:pStyle w:val="Titre1"/>
      </w:pPr>
      <w:bookmarkStart w:id="13" w:name="_Toc491702427"/>
      <w:r>
        <w:t>Working with Working Sets</w:t>
      </w:r>
      <w:bookmarkEnd w:id="13"/>
    </w:p>
    <w:p w14:paraId="6C77A6D9" w14:textId="77777777" w:rsidR="009E6085" w:rsidRDefault="00AF64A3" w:rsidP="009D7313">
      <w:pPr>
        <w:jc w:val="both"/>
      </w:pPr>
      <w:r>
        <w:t>Wor</w:t>
      </w:r>
      <w:r w:rsidR="00FB541A">
        <w:t>king sets is an eclipse feature allowing you to group related projects into a sort of folder. We will use this feature to group frameworks projects.</w:t>
      </w:r>
    </w:p>
    <w:p w14:paraId="6C77A6DA" w14:textId="77777777" w:rsidR="00CE07E4" w:rsidRPr="003E5EFF" w:rsidRDefault="005E54A5" w:rsidP="009D7313">
      <w:pPr>
        <w:jc w:val="both"/>
        <w:rPr>
          <w:b/>
        </w:rPr>
      </w:pPr>
      <w:r>
        <w:t xml:space="preserve">Select the arrow button below and select </w:t>
      </w:r>
      <w:r w:rsidRPr="003E5EFF">
        <w:rPr>
          <w:b/>
        </w:rPr>
        <w:t xml:space="preserve">Top Levels Elements </w:t>
      </w:r>
      <w:r w:rsidRPr="003E5EFF">
        <w:rPr>
          <w:b/>
        </w:rPr>
        <w:sym w:font="Wingdings" w:char="F0E0"/>
      </w:r>
      <w:r w:rsidRPr="003E5EFF">
        <w:rPr>
          <w:b/>
        </w:rPr>
        <w:t xml:space="preserve"> Working Sets</w:t>
      </w:r>
    </w:p>
    <w:p w14:paraId="6C77A6DB" w14:textId="77777777" w:rsidR="009E6085" w:rsidRDefault="008508ED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70" wp14:editId="6C77A771">
            <wp:extent cx="4710023" cy="1141088"/>
            <wp:effectExtent l="0" t="0" r="0" b="254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7276" cy="114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DC" w14:textId="77777777" w:rsidR="00CD3543" w:rsidRPr="003E5EFF" w:rsidRDefault="00CD3543" w:rsidP="00CD3543">
      <w:pPr>
        <w:jc w:val="both"/>
        <w:rPr>
          <w:b/>
        </w:rPr>
      </w:pPr>
      <w:r>
        <w:t xml:space="preserve">Select the arrow button below and select </w:t>
      </w:r>
      <w:proofErr w:type="spellStart"/>
      <w:r>
        <w:rPr>
          <w:b/>
        </w:rPr>
        <w:t>Select</w:t>
      </w:r>
      <w:proofErr w:type="spellEnd"/>
      <w:r>
        <w:rPr>
          <w:b/>
        </w:rPr>
        <w:t xml:space="preserve"> Working Set</w:t>
      </w:r>
    </w:p>
    <w:p w14:paraId="6C77A6DD" w14:textId="77777777" w:rsidR="004A0791" w:rsidRDefault="00317CC6" w:rsidP="009D7313">
      <w:pPr>
        <w:jc w:val="both"/>
      </w:pPr>
      <w:r>
        <w:rPr>
          <w:noProof/>
          <w:lang w:val="fr-FR"/>
        </w:rPr>
        <w:lastRenderedPageBreak/>
        <w:drawing>
          <wp:inline distT="0" distB="0" distL="0" distR="0" wp14:anchorId="6C77A772" wp14:editId="6C77A773">
            <wp:extent cx="4448175" cy="3067050"/>
            <wp:effectExtent l="0" t="0" r="952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DE" w14:textId="77777777" w:rsidR="00203498" w:rsidRDefault="00203498" w:rsidP="009D7313">
      <w:pPr>
        <w:jc w:val="both"/>
      </w:pPr>
    </w:p>
    <w:p w14:paraId="6C77A6DF" w14:textId="77777777" w:rsidR="00317CC6" w:rsidRDefault="00886DF2" w:rsidP="00317CC6">
      <w:r>
        <w:t xml:space="preserve">Select </w:t>
      </w:r>
      <w:r w:rsidRPr="00886DF2">
        <w:rPr>
          <w:b/>
        </w:rPr>
        <w:t>Selected Working Sets</w:t>
      </w:r>
      <w:r>
        <w:t xml:space="preserve"> and </w:t>
      </w:r>
      <w:r w:rsidR="00317CC6">
        <w:t xml:space="preserve">choose </w:t>
      </w:r>
      <w:r w:rsidR="00317CC6" w:rsidRPr="00317CC6">
        <w:rPr>
          <w:b/>
        </w:rPr>
        <w:t>Framework</w:t>
      </w:r>
      <w:r w:rsidR="00317CC6">
        <w:t xml:space="preserve"> then </w:t>
      </w:r>
      <w:r>
        <w:t xml:space="preserve">click on </w:t>
      </w:r>
      <w:r w:rsidR="00317CC6">
        <w:t>OK</w:t>
      </w:r>
    </w:p>
    <w:p w14:paraId="6C77A6E0" w14:textId="77777777" w:rsidR="007F6F1C" w:rsidRDefault="00317CC6" w:rsidP="004260F4">
      <w:r>
        <w:rPr>
          <w:noProof/>
          <w:lang w:val="fr-FR"/>
        </w:rPr>
        <w:drawing>
          <wp:inline distT="0" distB="0" distL="0" distR="0" wp14:anchorId="6C77A774" wp14:editId="6C77A775">
            <wp:extent cx="3036498" cy="2204691"/>
            <wp:effectExtent l="0" t="0" r="0" b="571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7718" cy="220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E1" w14:textId="77777777" w:rsidR="00E71DDA" w:rsidRDefault="00E71DDA" w:rsidP="009D7313">
      <w:pPr>
        <w:jc w:val="both"/>
      </w:pPr>
      <w:r>
        <w:t>You should obtain following display</w:t>
      </w:r>
    </w:p>
    <w:p w14:paraId="6C77A6E2" w14:textId="77777777" w:rsidR="00FD7535" w:rsidRDefault="00FD7535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76" wp14:editId="6C77A777">
            <wp:extent cx="2931459" cy="1391703"/>
            <wp:effectExtent l="0" t="0" r="254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29718" cy="13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E3" w14:textId="77777777" w:rsidR="00FC46D1" w:rsidRDefault="00FC46D1" w:rsidP="009D7313">
      <w:pPr>
        <w:jc w:val="both"/>
      </w:pPr>
      <w:r>
        <w:t>You are now ready to develop</w:t>
      </w:r>
      <w:bookmarkEnd w:id="5"/>
      <w:bookmarkEnd w:id="6"/>
      <w:bookmarkEnd w:id="7"/>
      <w:bookmarkEnd w:id="8"/>
    </w:p>
    <w:p w14:paraId="6C77A6E4" w14:textId="77777777" w:rsidR="0036752D" w:rsidRDefault="0036752D" w:rsidP="009D7313">
      <w:pPr>
        <w:jc w:val="both"/>
      </w:pPr>
    </w:p>
    <w:p w14:paraId="6C77A6E5" w14:textId="77777777" w:rsidR="0036752D" w:rsidRDefault="0036752D" w:rsidP="0036752D">
      <w:pPr>
        <w:pStyle w:val="Titre1"/>
      </w:pPr>
      <w:bookmarkStart w:id="14" w:name="_Toc491702428"/>
      <w:r>
        <w:lastRenderedPageBreak/>
        <w:t>Maven launchers</w:t>
      </w:r>
      <w:bookmarkEnd w:id="14"/>
    </w:p>
    <w:p w14:paraId="6C77A6E6" w14:textId="77777777" w:rsidR="006B2D49" w:rsidRDefault="006B2D49" w:rsidP="006B2D49">
      <w:r>
        <w:t>Open a browser and navigate to following URL:</w:t>
      </w:r>
    </w:p>
    <w:p w14:paraId="6C77A6E7" w14:textId="77777777" w:rsidR="006B2D49" w:rsidRDefault="00984A62" w:rsidP="006B2D49">
      <w:hyperlink r:id="rId52" w:history="1">
        <w:r w:rsidR="006B2D49" w:rsidRPr="008907D9">
          <w:rPr>
            <w:rStyle w:val="Lienhypertexte"/>
          </w:rPr>
          <w:t>https://gitlab-its.sanofi.com/tibco/platform/BW640/tibco-frk/scm/tools</w:t>
        </w:r>
      </w:hyperlink>
    </w:p>
    <w:p w14:paraId="6C77A6E8" w14:textId="77777777" w:rsidR="006B2D49" w:rsidRDefault="006B2D49" w:rsidP="006B2D49">
      <w:r>
        <w:t xml:space="preserve">Enter your </w:t>
      </w:r>
      <w:proofErr w:type="spellStart"/>
      <w:r>
        <w:t>Git</w:t>
      </w:r>
      <w:proofErr w:type="spellEnd"/>
      <w:r>
        <w:t xml:space="preserve"> credentials that are your Windows account (Active directory)</w:t>
      </w:r>
    </w:p>
    <w:p w14:paraId="6C77A6E9" w14:textId="77777777" w:rsidR="006B2D49" w:rsidRDefault="006B2D49" w:rsidP="006B2D49">
      <w:r>
        <w:rPr>
          <w:noProof/>
          <w:lang w:val="fr-FR"/>
        </w:rPr>
        <w:drawing>
          <wp:inline distT="0" distB="0" distL="0" distR="0" wp14:anchorId="6C77A778" wp14:editId="6C77A779">
            <wp:extent cx="5760720" cy="284790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EA" w14:textId="77777777" w:rsidR="006B2D49" w:rsidRDefault="006B2D49" w:rsidP="006B2D49">
      <w:r>
        <w:t xml:space="preserve">Choose </w:t>
      </w:r>
      <w:r w:rsidRPr="00FB5B0F">
        <w:rPr>
          <w:b/>
        </w:rPr>
        <w:t>HTTPS</w:t>
      </w:r>
      <w:r>
        <w:t xml:space="preserve"> instead of SSH and copy the URL in the clipboard</w:t>
      </w:r>
    </w:p>
    <w:p w14:paraId="6C77A6EB" w14:textId="77777777" w:rsidR="00D2446A" w:rsidRDefault="00D2446A" w:rsidP="00D2446A">
      <w:r>
        <w:rPr>
          <w:noProof/>
          <w:lang w:val="fr-FR"/>
        </w:rPr>
        <w:drawing>
          <wp:inline distT="0" distB="0" distL="0" distR="0" wp14:anchorId="6C77A77A" wp14:editId="6C77A77B">
            <wp:extent cx="5760720" cy="2855862"/>
            <wp:effectExtent l="0" t="0" r="0" b="190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EC" w14:textId="77777777" w:rsidR="00D2446A" w:rsidRDefault="00D2446A" w:rsidP="00D2446A">
      <w:pPr>
        <w:widowControl/>
        <w:spacing w:before="0" w:after="0"/>
      </w:pPr>
      <w:r>
        <w:br w:type="page"/>
      </w:r>
    </w:p>
    <w:p w14:paraId="6C77A6ED" w14:textId="77777777" w:rsidR="00D2446A" w:rsidRDefault="00D2446A" w:rsidP="00D2446A">
      <w:r>
        <w:lastRenderedPageBreak/>
        <w:t xml:space="preserve">In </w:t>
      </w:r>
      <w:r w:rsidRPr="00516B93">
        <w:rPr>
          <w:b/>
        </w:rPr>
        <w:t>Business Studio Designer</w:t>
      </w:r>
      <w:r>
        <w:t xml:space="preserve">, choose </w:t>
      </w:r>
      <w:proofErr w:type="spellStart"/>
      <w:r w:rsidRPr="00516B93">
        <w:rPr>
          <w:b/>
        </w:rPr>
        <w:t>Git</w:t>
      </w:r>
      <w:proofErr w:type="spellEnd"/>
      <w:r>
        <w:t xml:space="preserve"> perspective (button at the upper right corner) and then, click on the </w:t>
      </w:r>
      <w:r w:rsidRPr="00297C67">
        <w:rPr>
          <w:b/>
        </w:rPr>
        <w:t xml:space="preserve">Clone a </w:t>
      </w:r>
      <w:proofErr w:type="spellStart"/>
      <w:r w:rsidRPr="00297C67">
        <w:rPr>
          <w:b/>
        </w:rPr>
        <w:t>git</w:t>
      </w:r>
      <w:proofErr w:type="spellEnd"/>
      <w:r w:rsidRPr="00297C67">
        <w:rPr>
          <w:b/>
        </w:rPr>
        <w:t xml:space="preserve"> repository</w:t>
      </w:r>
      <w:r>
        <w:t xml:space="preserve"> link</w:t>
      </w:r>
    </w:p>
    <w:p w14:paraId="6C77A6EE" w14:textId="77777777" w:rsidR="00D2446A" w:rsidRDefault="00D2446A" w:rsidP="00D2446A">
      <w:r>
        <w:rPr>
          <w:noProof/>
          <w:lang w:val="fr-FR"/>
        </w:rPr>
        <w:drawing>
          <wp:inline distT="0" distB="0" distL="0" distR="0" wp14:anchorId="6C77A77C" wp14:editId="6C77A77D">
            <wp:extent cx="5408762" cy="3129474"/>
            <wp:effectExtent l="0" t="0" r="1905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4153" cy="31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EF" w14:textId="77777777" w:rsidR="00D2446A" w:rsidRDefault="00D2446A" w:rsidP="00D2446A">
      <w:pPr>
        <w:rPr>
          <w:b/>
        </w:rPr>
      </w:pPr>
      <w:r>
        <w:t xml:space="preserve">The following window is presented to you, all repository information is pre-filled, you’ll have to complete with your </w:t>
      </w:r>
      <w:proofErr w:type="spellStart"/>
      <w:r w:rsidRPr="00B84B0E">
        <w:rPr>
          <w:b/>
        </w:rPr>
        <w:t>Git</w:t>
      </w:r>
      <w:proofErr w:type="spellEnd"/>
      <w:r>
        <w:t xml:space="preserve"> password and then click on </w:t>
      </w:r>
      <w:r w:rsidRPr="007039D1">
        <w:rPr>
          <w:b/>
        </w:rPr>
        <w:t>Next</w:t>
      </w:r>
    </w:p>
    <w:p w14:paraId="6C77A6F0" w14:textId="77777777" w:rsidR="0036752D" w:rsidRDefault="00E9654E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7E" wp14:editId="6C77A77F">
            <wp:extent cx="5098211" cy="4020682"/>
            <wp:effectExtent l="0" t="0" r="762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9780" cy="40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F1" w14:textId="77777777" w:rsidR="004607A0" w:rsidRDefault="004607A0" w:rsidP="009D7313">
      <w:pPr>
        <w:jc w:val="both"/>
      </w:pPr>
      <w:r>
        <w:lastRenderedPageBreak/>
        <w:t xml:space="preserve">Select </w:t>
      </w:r>
      <w:r w:rsidRPr="003F754B">
        <w:rPr>
          <w:b/>
        </w:rPr>
        <w:t>Master</w:t>
      </w:r>
      <w:r>
        <w:t xml:space="preserve"> and click on </w:t>
      </w:r>
      <w:r w:rsidRPr="003F754B">
        <w:rPr>
          <w:b/>
        </w:rPr>
        <w:t>Next</w:t>
      </w:r>
    </w:p>
    <w:p w14:paraId="6C77A6F2" w14:textId="77777777" w:rsidR="00E44B72" w:rsidRDefault="00E44B72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80" wp14:editId="6C77A781">
            <wp:extent cx="5733415" cy="2812458"/>
            <wp:effectExtent l="0" t="0" r="635" b="698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F3" w14:textId="77777777" w:rsidR="003F754B" w:rsidRDefault="003F754B" w:rsidP="009D7313">
      <w:pPr>
        <w:jc w:val="both"/>
      </w:pPr>
      <w:r>
        <w:t xml:space="preserve">Check </w:t>
      </w:r>
      <w:r w:rsidRPr="003F754B">
        <w:rPr>
          <w:b/>
        </w:rPr>
        <w:t>Import all existing….</w:t>
      </w:r>
      <w:r>
        <w:t xml:space="preserve"> And </w:t>
      </w:r>
      <w:proofErr w:type="gramStart"/>
      <w:r w:rsidRPr="003F754B">
        <w:rPr>
          <w:b/>
        </w:rPr>
        <w:t>Add</w:t>
      </w:r>
      <w:proofErr w:type="gramEnd"/>
      <w:r w:rsidRPr="003F754B">
        <w:rPr>
          <w:b/>
        </w:rPr>
        <w:t xml:space="preserve"> project to…</w:t>
      </w:r>
      <w:r>
        <w:t xml:space="preserve"> checkboxes, ensure that </w:t>
      </w:r>
      <w:r w:rsidRPr="003F754B">
        <w:rPr>
          <w:b/>
        </w:rPr>
        <w:t>Working sets</w:t>
      </w:r>
      <w:r>
        <w:t xml:space="preserve"> is </w:t>
      </w:r>
      <w:r w:rsidRPr="003F754B">
        <w:rPr>
          <w:b/>
        </w:rPr>
        <w:t>Framework</w:t>
      </w:r>
      <w:r>
        <w:t xml:space="preserve">, then click on </w:t>
      </w:r>
      <w:r w:rsidRPr="003F754B">
        <w:rPr>
          <w:b/>
        </w:rPr>
        <w:t>Finish</w:t>
      </w:r>
    </w:p>
    <w:p w14:paraId="6C77A6F4" w14:textId="77777777" w:rsidR="00260D01" w:rsidRDefault="00260D01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82" wp14:editId="6C77A783">
            <wp:extent cx="5733415" cy="4601483"/>
            <wp:effectExtent l="0" t="0" r="635" b="889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0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F5" w14:textId="77777777" w:rsidR="003F754B" w:rsidRDefault="003F754B" w:rsidP="009D7313">
      <w:pPr>
        <w:jc w:val="both"/>
      </w:pPr>
      <w:r>
        <w:lastRenderedPageBreak/>
        <w:t xml:space="preserve">In </w:t>
      </w:r>
      <w:r w:rsidRPr="003F754B">
        <w:rPr>
          <w:b/>
        </w:rPr>
        <w:t>Design</w:t>
      </w:r>
      <w:r>
        <w:t xml:space="preserve"> view right-click on </w:t>
      </w:r>
      <w:r w:rsidRPr="003F754B">
        <w:rPr>
          <w:b/>
        </w:rPr>
        <w:t>studio-maven-launchers</w:t>
      </w:r>
      <w:r>
        <w:t xml:space="preserve"> project and choose </w:t>
      </w:r>
      <w:r w:rsidRPr="003F754B">
        <w:rPr>
          <w:b/>
        </w:rPr>
        <w:t>Import &gt; Import…</w:t>
      </w:r>
    </w:p>
    <w:p w14:paraId="6C77A6F6" w14:textId="77777777" w:rsidR="003F3AAA" w:rsidRDefault="003F3AAA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84" wp14:editId="6C77A785">
            <wp:extent cx="4727275" cy="3389654"/>
            <wp:effectExtent l="0" t="0" r="0" b="127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4678" cy="33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F7" w14:textId="77777777" w:rsidR="003F3AAA" w:rsidRDefault="003F754B" w:rsidP="009D7313">
      <w:pPr>
        <w:jc w:val="both"/>
      </w:pPr>
      <w:r>
        <w:t xml:space="preserve">Choose </w:t>
      </w:r>
      <w:r w:rsidRPr="003F754B">
        <w:rPr>
          <w:b/>
        </w:rPr>
        <w:t>Run/Debug</w:t>
      </w:r>
      <w:r>
        <w:t xml:space="preserve"> &gt; </w:t>
      </w:r>
      <w:r w:rsidRPr="003F754B">
        <w:rPr>
          <w:b/>
        </w:rPr>
        <w:t>Launch Configurations</w:t>
      </w:r>
      <w:r>
        <w:t xml:space="preserve"> and click on </w:t>
      </w:r>
      <w:r w:rsidRPr="003F754B">
        <w:rPr>
          <w:b/>
        </w:rPr>
        <w:t>Next</w:t>
      </w:r>
    </w:p>
    <w:p w14:paraId="6C77A6F8" w14:textId="77777777" w:rsidR="003F3AAA" w:rsidRDefault="003F3AAA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86" wp14:editId="6C77A787">
            <wp:extent cx="3571336" cy="3950459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3019" cy="39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F9" w14:textId="77777777" w:rsidR="00F31F4E" w:rsidRDefault="00F31F4E">
      <w:pPr>
        <w:widowControl/>
        <w:spacing w:before="0" w:after="0"/>
      </w:pPr>
      <w:r>
        <w:br w:type="page"/>
      </w:r>
    </w:p>
    <w:p w14:paraId="6C77A6FA" w14:textId="77777777" w:rsidR="00F31F4E" w:rsidRDefault="0076134E" w:rsidP="009D7313">
      <w:pPr>
        <w:jc w:val="both"/>
      </w:pPr>
      <w:r>
        <w:lastRenderedPageBreak/>
        <w:t xml:space="preserve">Choose </w:t>
      </w:r>
      <w:r w:rsidRPr="0076134E">
        <w:rPr>
          <w:u w:val="single"/>
        </w:rPr>
        <w:t>o</w:t>
      </w:r>
      <w:r w:rsidR="00F31F4E" w:rsidRPr="0076134E">
        <w:rPr>
          <w:u w:val="single"/>
        </w:rPr>
        <w:t>nly</w:t>
      </w:r>
      <w:r w:rsidR="00F31F4E">
        <w:t xml:space="preserve"> </w:t>
      </w:r>
      <w:r w:rsidR="00F31F4E" w:rsidRPr="0076134E">
        <w:rPr>
          <w:b/>
        </w:rPr>
        <w:t>03 – Deploy</w:t>
      </w:r>
      <w:r w:rsidR="00F31F4E">
        <w:t xml:space="preserve"> and click on </w:t>
      </w:r>
      <w:r w:rsidR="00F31F4E" w:rsidRPr="0076134E">
        <w:rPr>
          <w:b/>
        </w:rPr>
        <w:t>Finish</w:t>
      </w:r>
    </w:p>
    <w:p w14:paraId="6C77A6FB" w14:textId="77777777" w:rsidR="002E0B80" w:rsidRDefault="00005DCC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88" wp14:editId="6C77A789">
            <wp:extent cx="3499239" cy="4106174"/>
            <wp:effectExtent l="0" t="0" r="6350" b="889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99721" cy="41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FC" w14:textId="77777777" w:rsidR="0076134E" w:rsidRDefault="0076134E" w:rsidP="0076134E">
      <w:pPr>
        <w:jc w:val="both"/>
      </w:pPr>
      <w:r>
        <w:t xml:space="preserve">Right-click on </w:t>
      </w:r>
      <w:r w:rsidRPr="003F754B">
        <w:rPr>
          <w:b/>
        </w:rPr>
        <w:t>studio-maven-launchers</w:t>
      </w:r>
      <w:r>
        <w:t xml:space="preserve"> project and choose </w:t>
      </w:r>
      <w:r w:rsidR="00790011">
        <w:rPr>
          <w:b/>
        </w:rPr>
        <w:t>Close project</w:t>
      </w:r>
    </w:p>
    <w:p w14:paraId="6C77A6FD" w14:textId="77777777" w:rsidR="00005DCC" w:rsidRDefault="00005DCC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8A" wp14:editId="6C77A78B">
            <wp:extent cx="3717985" cy="3098321"/>
            <wp:effectExtent l="0" t="0" r="0" b="698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4297" cy="30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6FE" w14:textId="77777777" w:rsidR="00DE079E" w:rsidRDefault="00DE079E">
      <w:pPr>
        <w:widowControl/>
        <w:spacing w:before="0" w:after="0"/>
      </w:pPr>
      <w:r>
        <w:br w:type="page"/>
      </w:r>
    </w:p>
    <w:p w14:paraId="6C77A6FF" w14:textId="77777777" w:rsidR="00DE079E" w:rsidRDefault="00DE079E" w:rsidP="009D7313">
      <w:pPr>
        <w:jc w:val="both"/>
      </w:pPr>
      <w:r>
        <w:lastRenderedPageBreak/>
        <w:t>You should have only this display.</w:t>
      </w:r>
    </w:p>
    <w:p w14:paraId="6C77A700" w14:textId="77777777" w:rsidR="00005DCC" w:rsidRDefault="00296F49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8C" wp14:editId="6C77A78D">
            <wp:extent cx="1828800" cy="1041514"/>
            <wp:effectExtent l="0" t="0" r="0" b="635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31794" cy="10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01" w14:textId="77777777" w:rsidR="00632BF4" w:rsidRDefault="00632BF4" w:rsidP="00632BF4">
      <w:pPr>
        <w:pStyle w:val="Titre1"/>
      </w:pPr>
      <w:bookmarkStart w:id="15" w:name="_Toc491702429"/>
      <w:r>
        <w:t>Local EMS</w:t>
      </w:r>
      <w:bookmarkEnd w:id="15"/>
    </w:p>
    <w:p w14:paraId="6C77A702" w14:textId="77777777" w:rsidR="00632BF4" w:rsidRDefault="004F0132" w:rsidP="009D7313">
      <w:pPr>
        <w:jc w:val="both"/>
      </w:pPr>
      <w:r>
        <w:t xml:space="preserve">To launch a local EMS on your machine, launch </w:t>
      </w:r>
      <w:r w:rsidR="001D00F6" w:rsidRPr="001D00F6">
        <w:rPr>
          <w:b/>
        </w:rPr>
        <w:t>Start Menu &gt; TIBCO &gt; TIBCO EMS 8.3 &gt;Start EMS Server</w:t>
      </w:r>
    </w:p>
    <w:p w14:paraId="6C77A703" w14:textId="77777777" w:rsidR="007F462E" w:rsidRDefault="007F462E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8E" wp14:editId="6C77A78F">
            <wp:extent cx="2648309" cy="2416582"/>
            <wp:effectExtent l="0" t="0" r="0" b="317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1736" cy="241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04" w14:textId="77777777" w:rsidR="007F462E" w:rsidRDefault="004F0132" w:rsidP="009D7313">
      <w:pPr>
        <w:jc w:val="both"/>
      </w:pPr>
      <w:r>
        <w:t>Yo</w:t>
      </w:r>
      <w:r w:rsidR="0073528F">
        <w:t>u should have following display:</w:t>
      </w:r>
    </w:p>
    <w:p w14:paraId="6C77A705" w14:textId="77777777" w:rsidR="006969C1" w:rsidRDefault="006B2825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90" wp14:editId="6C77A791">
            <wp:extent cx="5351048" cy="2639683"/>
            <wp:effectExtent l="0" t="0" r="2540" b="889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8858" cy="26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06" w14:textId="77777777" w:rsidR="001D00F6" w:rsidRDefault="001D00F6">
      <w:pPr>
        <w:widowControl/>
        <w:spacing w:before="0" w:after="0"/>
      </w:pPr>
      <w:r>
        <w:br w:type="page"/>
      </w:r>
    </w:p>
    <w:p w14:paraId="6C77A707" w14:textId="77777777" w:rsidR="006B2825" w:rsidRDefault="008F6570" w:rsidP="009D7313">
      <w:pPr>
        <w:jc w:val="both"/>
      </w:pPr>
      <w:r>
        <w:lastRenderedPageBreak/>
        <w:t xml:space="preserve">To connect to the EMS, go to </w:t>
      </w:r>
      <w:r w:rsidRPr="008F6570">
        <w:rPr>
          <w:b/>
        </w:rPr>
        <w:t>c:\tibco</w:t>
      </w:r>
      <w:r>
        <w:t xml:space="preserve">\tools and launch </w:t>
      </w:r>
      <w:r w:rsidRPr="008F6570">
        <w:rPr>
          <w:b/>
        </w:rPr>
        <w:t>GEMS</w:t>
      </w:r>
      <w:r>
        <w:t xml:space="preserve"> tool</w:t>
      </w:r>
    </w:p>
    <w:p w14:paraId="6C77A708" w14:textId="77777777" w:rsidR="00B63EA2" w:rsidRDefault="00B63EA2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92" wp14:editId="6C77A793">
            <wp:extent cx="1749287" cy="1189332"/>
            <wp:effectExtent l="0" t="0" r="381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5938" cy="11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09" w14:textId="77777777" w:rsidR="00E633F0" w:rsidRDefault="006F6F9C" w:rsidP="009D7313">
      <w:pPr>
        <w:jc w:val="both"/>
      </w:pPr>
      <w:r>
        <w:t>If the EMS is started you should have following display:</w:t>
      </w:r>
    </w:p>
    <w:p w14:paraId="6C77A70A" w14:textId="77777777" w:rsidR="00E633F0" w:rsidRDefault="00FB5020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94" wp14:editId="6C77A795">
            <wp:extent cx="4861068" cy="1043430"/>
            <wp:effectExtent l="0" t="0" r="0" b="444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8028" cy="10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0B" w14:textId="77777777" w:rsidR="00BB2145" w:rsidRDefault="00A325F7" w:rsidP="009D7313">
      <w:pPr>
        <w:jc w:val="both"/>
      </w:pPr>
      <w:r>
        <w:t>In Queues</w:t>
      </w:r>
      <w:r w:rsidRPr="00A325F7">
        <w:rPr>
          <w:b/>
        </w:rPr>
        <w:t>, ensure that you have a &gt; queue</w:t>
      </w:r>
      <w:r>
        <w:t xml:space="preserve"> (which allow dynamic queue creation)</w:t>
      </w:r>
    </w:p>
    <w:p w14:paraId="6C77A70C" w14:textId="77777777" w:rsidR="00BB2145" w:rsidRDefault="001376F6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96" wp14:editId="6C77A797">
            <wp:extent cx="4931861" cy="2044892"/>
            <wp:effectExtent l="0" t="0" r="254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6265" cy="205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0D" w14:textId="77777777" w:rsidR="006169CA" w:rsidRDefault="006169CA" w:rsidP="006169CA">
      <w:pPr>
        <w:jc w:val="both"/>
      </w:pPr>
      <w:r>
        <w:t>In Topics</w:t>
      </w:r>
      <w:r w:rsidRPr="00A325F7">
        <w:rPr>
          <w:b/>
        </w:rPr>
        <w:t xml:space="preserve">, ensure that you have a &gt; </w:t>
      </w:r>
      <w:r>
        <w:rPr>
          <w:b/>
        </w:rPr>
        <w:t>topic</w:t>
      </w:r>
      <w:r>
        <w:t xml:space="preserve"> (which allow dynamic topic creation)</w:t>
      </w:r>
    </w:p>
    <w:p w14:paraId="6C77A70E" w14:textId="77777777" w:rsidR="001A7F33" w:rsidRDefault="001A7F33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98" wp14:editId="6C77A799">
            <wp:extent cx="4979055" cy="234636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0270" cy="23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0F" w14:textId="77777777" w:rsidR="00573746" w:rsidRDefault="00573746">
      <w:pPr>
        <w:widowControl/>
        <w:spacing w:before="0" w:after="0"/>
      </w:pPr>
      <w:r>
        <w:br w:type="page"/>
      </w:r>
    </w:p>
    <w:p w14:paraId="6C77A710" w14:textId="77777777" w:rsidR="00573746" w:rsidRPr="00EF27A3" w:rsidRDefault="00573746" w:rsidP="009D7313">
      <w:pPr>
        <w:jc w:val="both"/>
        <w:rPr>
          <w:b/>
        </w:rPr>
      </w:pPr>
      <w:r>
        <w:lastRenderedPageBreak/>
        <w:t xml:space="preserve">If you want to add another EMS server, configuration is located in </w:t>
      </w:r>
      <w:r w:rsidRPr="00EF27A3">
        <w:rPr>
          <w:b/>
        </w:rPr>
        <w:t>c:\tibco\tools\Gems\server.xml</w:t>
      </w:r>
    </w:p>
    <w:p w14:paraId="6C77A711" w14:textId="77777777" w:rsidR="00573746" w:rsidRDefault="00573746" w:rsidP="009D7313">
      <w:pPr>
        <w:jc w:val="both"/>
      </w:pPr>
      <w:r>
        <w:t xml:space="preserve">Configure </w:t>
      </w:r>
      <w:r w:rsidRPr="00573746">
        <w:rPr>
          <w:b/>
        </w:rPr>
        <w:t>alias</w:t>
      </w:r>
      <w:r>
        <w:t xml:space="preserve">, </w:t>
      </w:r>
      <w:proofErr w:type="spellStart"/>
      <w:proofErr w:type="gramStart"/>
      <w:r w:rsidRPr="00573746">
        <w:rPr>
          <w:b/>
        </w:rPr>
        <w:t>url</w:t>
      </w:r>
      <w:proofErr w:type="spellEnd"/>
      <w:proofErr w:type="gramEnd"/>
      <w:r>
        <w:t xml:space="preserve">, </w:t>
      </w:r>
      <w:r w:rsidRPr="00573746">
        <w:rPr>
          <w:b/>
        </w:rPr>
        <w:t>user</w:t>
      </w:r>
      <w:r>
        <w:t xml:space="preserve"> and </w:t>
      </w:r>
      <w:r w:rsidRPr="00573746">
        <w:rPr>
          <w:b/>
        </w:rPr>
        <w:t>password</w:t>
      </w:r>
    </w:p>
    <w:p w14:paraId="6C77A712" w14:textId="77777777" w:rsidR="001376F6" w:rsidRDefault="00D95EA1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9A" wp14:editId="6C77A79B">
            <wp:extent cx="5733415" cy="2730169"/>
            <wp:effectExtent l="0" t="0" r="63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13" w14:textId="77777777" w:rsidR="00262A7F" w:rsidRDefault="00262A7F" w:rsidP="009D7313">
      <w:pPr>
        <w:jc w:val="both"/>
      </w:pPr>
    </w:p>
    <w:p w14:paraId="6C77A714" w14:textId="77777777" w:rsidR="00902231" w:rsidRDefault="00902231" w:rsidP="00902231">
      <w:pPr>
        <w:pStyle w:val="Titre1"/>
      </w:pPr>
      <w:bookmarkStart w:id="16" w:name="_Toc488410999"/>
      <w:bookmarkStart w:id="17" w:name="_Toc491702430"/>
      <w:r>
        <w:t>EMS drivers</w:t>
      </w:r>
      <w:bookmarkEnd w:id="16"/>
      <w:bookmarkEnd w:id="17"/>
    </w:p>
    <w:p w14:paraId="6C77A715" w14:textId="77777777" w:rsidR="00902231" w:rsidRPr="00902231" w:rsidRDefault="00902231" w:rsidP="00902231">
      <w:r>
        <w:t>We will add EMS drivers to your Designer installation. In order to do this, follow the steps below:</w:t>
      </w:r>
    </w:p>
    <w:p w14:paraId="6C77A716" w14:textId="77777777" w:rsidR="00902231" w:rsidRDefault="00902231" w:rsidP="00902231">
      <w:pPr>
        <w:jc w:val="center"/>
      </w:pPr>
      <w:r>
        <w:rPr>
          <w:noProof/>
          <w:lang w:val="fr-FR"/>
        </w:rPr>
        <w:drawing>
          <wp:inline distT="0" distB="0" distL="0" distR="0" wp14:anchorId="6C77A79C" wp14:editId="6C77A79D">
            <wp:extent cx="5733415" cy="2896575"/>
            <wp:effectExtent l="0" t="0" r="635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17" w14:textId="77777777" w:rsidR="00902231" w:rsidRDefault="00902231" w:rsidP="00902231">
      <w:pPr>
        <w:jc w:val="center"/>
      </w:pPr>
      <w:r>
        <w:t xml:space="preserve">Open </w:t>
      </w:r>
      <w:r w:rsidRPr="00892A4C">
        <w:rPr>
          <w:b/>
        </w:rPr>
        <w:t>command line prompt</w:t>
      </w:r>
      <w:r>
        <w:br/>
        <w:t xml:space="preserve">Type </w:t>
      </w:r>
      <w:r w:rsidRPr="004F298B">
        <w:rPr>
          <w:rFonts w:ascii="Courier New" w:hAnsi="Courier New" w:cs="Courier New"/>
          <w:b/>
        </w:rPr>
        <w:t xml:space="preserve">cd </w:t>
      </w:r>
      <w:r>
        <w:rPr>
          <w:rFonts w:ascii="Courier New" w:hAnsi="Courier New" w:cs="Courier New"/>
          <w:b/>
        </w:rPr>
        <w:t>C:</w:t>
      </w:r>
      <w:r w:rsidRPr="004F298B">
        <w:rPr>
          <w:rFonts w:ascii="Courier New" w:hAnsi="Courier New" w:cs="Courier New"/>
          <w:b/>
        </w:rPr>
        <w:t>\tibco\</w:t>
      </w:r>
      <w:r>
        <w:rPr>
          <w:rFonts w:ascii="Courier New" w:hAnsi="Courier New" w:cs="Courier New"/>
          <w:b/>
        </w:rPr>
        <w:t>BW640</w:t>
      </w:r>
      <w:r w:rsidRPr="004F298B">
        <w:rPr>
          <w:rFonts w:ascii="Courier New" w:hAnsi="Courier New" w:cs="Courier New"/>
          <w:b/>
        </w:rPr>
        <w:t>\bw\</w:t>
      </w:r>
      <w:r>
        <w:rPr>
          <w:rFonts w:ascii="Courier New" w:hAnsi="Courier New" w:cs="Courier New"/>
          <w:b/>
        </w:rPr>
        <w:t>6.4</w:t>
      </w:r>
      <w:r w:rsidRPr="004F298B">
        <w:rPr>
          <w:rFonts w:ascii="Courier New" w:hAnsi="Courier New" w:cs="Courier New"/>
          <w:b/>
        </w:rPr>
        <w:t>\bin</w:t>
      </w:r>
      <w:r>
        <w:rPr>
          <w:rFonts w:ascii="Courier New" w:hAnsi="Courier New" w:cs="Courier New"/>
          <w:b/>
        </w:rPr>
        <w:br/>
      </w:r>
      <w:proofErr w:type="gramStart"/>
      <w:r w:rsidRPr="004F298B">
        <w:t>Then</w:t>
      </w:r>
      <w:r>
        <w:t xml:space="preserve"> :</w:t>
      </w:r>
      <w:proofErr w:type="gramEnd"/>
      <w:r>
        <w:t xml:space="preserve"> </w:t>
      </w:r>
      <w:proofErr w:type="spellStart"/>
      <w:r>
        <w:rPr>
          <w:rFonts w:ascii="Courier New" w:hAnsi="Courier New" w:cs="Courier New"/>
          <w:b/>
        </w:rPr>
        <w:t>bwinstall</w:t>
      </w:r>
      <w:proofErr w:type="spellEnd"/>
      <w:r>
        <w:rPr>
          <w:rFonts w:ascii="Courier New" w:hAnsi="Courier New" w:cs="Courier New"/>
          <w:b/>
        </w:rPr>
        <w:t xml:space="preserve"> ems-driver</w:t>
      </w:r>
      <w:r>
        <w:rPr>
          <w:rFonts w:ascii="Courier New" w:hAnsi="Courier New" w:cs="Courier New"/>
          <w:b/>
        </w:rPr>
        <w:br/>
      </w:r>
      <w:r w:rsidRPr="004F298B">
        <w:t>Then</w:t>
      </w:r>
      <w:r>
        <w:t xml:space="preserve"> : </w:t>
      </w:r>
      <w:r>
        <w:rPr>
          <w:rFonts w:ascii="Courier New" w:hAnsi="Courier New" w:cs="Courier New"/>
          <w:b/>
        </w:rPr>
        <w:t>C:</w:t>
      </w:r>
      <w:r w:rsidRPr="004022F2">
        <w:rPr>
          <w:rFonts w:ascii="Courier New" w:hAnsi="Courier New" w:cs="Courier New"/>
          <w:b/>
        </w:rPr>
        <w:t>\tibco\</w:t>
      </w:r>
      <w:r>
        <w:rPr>
          <w:rFonts w:ascii="Courier New" w:hAnsi="Courier New" w:cs="Courier New"/>
          <w:b/>
        </w:rPr>
        <w:t>BW640</w:t>
      </w:r>
      <w:r w:rsidRPr="004022F2">
        <w:rPr>
          <w:rFonts w:ascii="Courier New" w:hAnsi="Courier New" w:cs="Courier New"/>
          <w:b/>
        </w:rPr>
        <w:t>\components\shared\1.0.0\plugins</w:t>
      </w:r>
      <w:r>
        <w:rPr>
          <w:rFonts w:ascii="Courier New" w:hAnsi="Courier New" w:cs="Courier New"/>
          <w:b/>
        </w:rPr>
        <w:t xml:space="preserve"> </w:t>
      </w:r>
    </w:p>
    <w:p w14:paraId="6C77A718" w14:textId="77777777" w:rsidR="00902231" w:rsidRPr="004022F2" w:rsidRDefault="00902231" w:rsidP="00902231">
      <w:pPr>
        <w:jc w:val="center"/>
      </w:pPr>
      <w:r>
        <w:rPr>
          <w:noProof/>
          <w:lang w:val="fr-FR"/>
        </w:rPr>
        <w:lastRenderedPageBreak/>
        <w:drawing>
          <wp:inline distT="0" distB="0" distL="0" distR="0" wp14:anchorId="6C77A79E" wp14:editId="6C77A79F">
            <wp:extent cx="5972810" cy="3017520"/>
            <wp:effectExtent l="0" t="0" r="889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46B">
        <w:rPr>
          <w:noProof/>
        </w:rPr>
        <w:t xml:space="preserve"> </w:t>
      </w:r>
    </w:p>
    <w:p w14:paraId="6C77A719" w14:textId="77777777" w:rsidR="00902231" w:rsidRDefault="00902231" w:rsidP="00902231">
      <w:pPr>
        <w:jc w:val="center"/>
      </w:pPr>
      <w:r>
        <w:t xml:space="preserve">Check that </w:t>
      </w:r>
      <w:r>
        <w:rPr>
          <w:b/>
        </w:rPr>
        <w:t>BUILD IS SUCCESSFUL</w:t>
      </w:r>
      <w:r>
        <w:t xml:space="preserve"> is displayed</w:t>
      </w:r>
    </w:p>
    <w:p w14:paraId="6C77A71A" w14:textId="77777777" w:rsidR="00A53032" w:rsidRDefault="00A53032" w:rsidP="00A53032">
      <w:pPr>
        <w:pStyle w:val="Titre1"/>
      </w:pPr>
      <w:bookmarkStart w:id="18" w:name="_Toc491702431"/>
      <w:r>
        <w:t>Disable Java updates</w:t>
      </w:r>
      <w:bookmarkEnd w:id="18"/>
    </w:p>
    <w:p w14:paraId="6C77A71B" w14:textId="77777777" w:rsidR="00A53032" w:rsidRPr="00902231" w:rsidRDefault="00FB0CE0" w:rsidP="00A53032">
      <w:r>
        <w:t xml:space="preserve">In order to not break </w:t>
      </w:r>
      <w:proofErr w:type="spellStart"/>
      <w:r>
        <w:t>Tibco</w:t>
      </w:r>
      <w:proofErr w:type="spellEnd"/>
      <w:r>
        <w:t xml:space="preserve"> installation and for everyone to have exactly the same workstation we will disable Java updates, to do so follow the steps below</w:t>
      </w:r>
    </w:p>
    <w:p w14:paraId="6C77A71C" w14:textId="77777777" w:rsidR="00902231" w:rsidRPr="005D4CC3" w:rsidRDefault="00004781" w:rsidP="009D7313">
      <w:pPr>
        <w:jc w:val="both"/>
        <w:rPr>
          <w:b/>
        </w:rPr>
      </w:pPr>
      <w:r>
        <w:t xml:space="preserve">In start menu, select </w:t>
      </w:r>
      <w:r w:rsidRPr="005D4CC3">
        <w:rPr>
          <w:b/>
        </w:rPr>
        <w:t xml:space="preserve">Java &gt; Check </w:t>
      </w:r>
      <w:proofErr w:type="gramStart"/>
      <w:r w:rsidRPr="005D4CC3">
        <w:rPr>
          <w:b/>
        </w:rPr>
        <w:t>For</w:t>
      </w:r>
      <w:proofErr w:type="gramEnd"/>
      <w:r w:rsidRPr="005D4CC3">
        <w:rPr>
          <w:b/>
        </w:rPr>
        <w:t xml:space="preserve"> Updates</w:t>
      </w:r>
    </w:p>
    <w:p w14:paraId="6C77A71D" w14:textId="77777777" w:rsidR="00004781" w:rsidRDefault="00004781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A0" wp14:editId="6C77A7A1">
            <wp:extent cx="4010025" cy="314325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1E" w14:textId="77777777" w:rsidR="008A1770" w:rsidRDefault="008A1770">
      <w:pPr>
        <w:widowControl/>
        <w:spacing w:before="0" w:after="0"/>
      </w:pPr>
      <w:r>
        <w:br w:type="page"/>
      </w:r>
    </w:p>
    <w:p w14:paraId="6C77A71F" w14:textId="77777777" w:rsidR="00004781" w:rsidRDefault="008A1770" w:rsidP="009D7313">
      <w:pPr>
        <w:jc w:val="both"/>
      </w:pPr>
      <w:proofErr w:type="spellStart"/>
      <w:r>
        <w:lastRenderedPageBreak/>
        <w:t>Unckeck</w:t>
      </w:r>
      <w:proofErr w:type="spellEnd"/>
      <w:r>
        <w:t xml:space="preserve"> </w:t>
      </w:r>
      <w:r>
        <w:rPr>
          <w:b/>
        </w:rPr>
        <w:t>Check for Updates Automatically</w:t>
      </w:r>
      <w:r>
        <w:t xml:space="preserve"> and confirm with </w:t>
      </w:r>
      <w:r>
        <w:rPr>
          <w:b/>
        </w:rPr>
        <w:t xml:space="preserve">Do Not </w:t>
      </w:r>
      <w:proofErr w:type="gramStart"/>
      <w:r>
        <w:rPr>
          <w:b/>
        </w:rPr>
        <w:t xml:space="preserve">Check </w:t>
      </w:r>
      <w:r>
        <w:t xml:space="preserve"> button</w:t>
      </w:r>
      <w:proofErr w:type="gramEnd"/>
    </w:p>
    <w:p w14:paraId="6C77A720" w14:textId="77777777" w:rsidR="008A1770" w:rsidRDefault="000E22A9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A2" wp14:editId="6C77A7A3">
            <wp:extent cx="5067300" cy="345757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21" w14:textId="77777777" w:rsidR="00E74947" w:rsidRDefault="00E74947" w:rsidP="009D7313">
      <w:pPr>
        <w:jc w:val="both"/>
      </w:pPr>
      <w:r>
        <w:t xml:space="preserve">Do not forget to </w:t>
      </w:r>
      <w:r w:rsidRPr="00E74947">
        <w:rPr>
          <w:b/>
          <w:color w:val="FF0000"/>
        </w:rPr>
        <w:t>Apply</w:t>
      </w:r>
    </w:p>
    <w:p w14:paraId="6C77A722" w14:textId="77777777" w:rsidR="00E74947" w:rsidRDefault="00E74947" w:rsidP="009D7313">
      <w:pPr>
        <w:jc w:val="both"/>
      </w:pPr>
      <w:r>
        <w:rPr>
          <w:noProof/>
          <w:lang w:val="fr-FR"/>
        </w:rPr>
        <w:drawing>
          <wp:inline distT="0" distB="0" distL="0" distR="0" wp14:anchorId="6C77A7A4" wp14:editId="6C77A7A5">
            <wp:extent cx="5057775" cy="1495425"/>
            <wp:effectExtent l="0" t="0" r="9525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23" w14:textId="77777777" w:rsidR="003D23D9" w:rsidRDefault="003D23D9">
      <w:pPr>
        <w:widowControl/>
        <w:spacing w:before="0" w:after="0"/>
      </w:pPr>
      <w:r>
        <w:br w:type="page"/>
      </w:r>
    </w:p>
    <w:p w14:paraId="6C77A724" w14:textId="77777777" w:rsidR="003D23D9" w:rsidRDefault="003D23D9" w:rsidP="003D23D9">
      <w:pPr>
        <w:pStyle w:val="Titre1"/>
      </w:pPr>
      <w:bookmarkStart w:id="19" w:name="_Toc491702432"/>
      <w:r>
        <w:lastRenderedPageBreak/>
        <w:t xml:space="preserve">ESB Audit plugin </w:t>
      </w:r>
      <w:r w:rsidR="00BF1F56">
        <w:t xml:space="preserve">for </w:t>
      </w:r>
      <w:r>
        <w:t>runtime</w:t>
      </w:r>
      <w:bookmarkEnd w:id="19"/>
    </w:p>
    <w:p w14:paraId="6C77A725" w14:textId="77777777" w:rsidR="00BF1F56" w:rsidRDefault="002D7AFC" w:rsidP="00BF1F56">
      <w:r>
        <w:t xml:space="preserve">We will add ESB Audit plugin for runtime, first </w:t>
      </w:r>
      <w:r w:rsidRPr="002D7AFC">
        <w:rPr>
          <w:b/>
        </w:rPr>
        <w:t>close</w:t>
      </w:r>
      <w:r>
        <w:t xml:space="preserve"> Business Studio Designer.</w:t>
      </w:r>
    </w:p>
    <w:p w14:paraId="6C77A726" w14:textId="77777777" w:rsidR="00BF1F56" w:rsidRPr="00BF1F56" w:rsidRDefault="00BF1F56" w:rsidP="00B83C23">
      <w:pPr>
        <w:jc w:val="center"/>
      </w:pPr>
      <w:r>
        <w:rPr>
          <w:noProof/>
          <w:lang w:val="fr-FR"/>
        </w:rPr>
        <w:drawing>
          <wp:inline distT="0" distB="0" distL="0" distR="0" wp14:anchorId="6C77A7A6" wp14:editId="6C77A7A7">
            <wp:extent cx="5316279" cy="3046998"/>
            <wp:effectExtent l="0" t="0" r="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8567" cy="304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A727" w14:textId="77777777" w:rsidR="00BF1F56" w:rsidRDefault="00BF1F56" w:rsidP="00BF1F56">
      <w:pPr>
        <w:jc w:val="center"/>
      </w:pPr>
      <w:r>
        <w:t xml:space="preserve">Open </w:t>
      </w:r>
      <w:r w:rsidRPr="00892A4C">
        <w:rPr>
          <w:b/>
        </w:rPr>
        <w:t>command line prompt</w:t>
      </w:r>
      <w:r>
        <w:br/>
        <w:t xml:space="preserve">Type </w:t>
      </w:r>
      <w:r w:rsidRPr="004F298B">
        <w:rPr>
          <w:rFonts w:ascii="Courier New" w:hAnsi="Courier New" w:cs="Courier New"/>
          <w:b/>
        </w:rPr>
        <w:t xml:space="preserve">cd </w:t>
      </w:r>
      <w:r w:rsidRPr="00BF1F56">
        <w:rPr>
          <w:rFonts w:ascii="Courier New" w:hAnsi="Courier New" w:cs="Courier New"/>
          <w:b/>
        </w:rPr>
        <w:t>C:\tibco\TIBCO_FRK_Baseline_1\Plugin\ESBAuditPlugin_6.4_installer\ESBAudit-RuntimeInstaller</w:t>
      </w:r>
      <w:r>
        <w:rPr>
          <w:rFonts w:ascii="Courier New" w:hAnsi="Courier New" w:cs="Courier New"/>
          <w:b/>
        </w:rPr>
        <w:br/>
      </w:r>
      <w:r>
        <w:rPr>
          <w:rFonts w:ascii="Courier New" w:hAnsi="Courier New" w:cs="Courier New"/>
          <w:b/>
        </w:rPr>
        <w:br/>
      </w:r>
      <w:proofErr w:type="gramStart"/>
      <w:r w:rsidRPr="004F298B">
        <w:t>Then</w:t>
      </w:r>
      <w:r>
        <w:t xml:space="preserve"> :</w:t>
      </w:r>
      <w:proofErr w:type="gramEnd"/>
      <w:r>
        <w:t xml:space="preserve"> </w:t>
      </w:r>
      <w:r w:rsidRPr="00BF1F56">
        <w:rPr>
          <w:rFonts w:ascii="Courier New" w:hAnsi="Courier New" w:cs="Courier New"/>
          <w:b/>
        </w:rPr>
        <w:t>java -jar devkitpackager.jar -</w:t>
      </w:r>
      <w:proofErr w:type="spellStart"/>
      <w:r w:rsidRPr="00BF1F56">
        <w:rPr>
          <w:rFonts w:ascii="Courier New" w:hAnsi="Courier New" w:cs="Courier New"/>
          <w:b/>
        </w:rPr>
        <w:t>ri</w:t>
      </w:r>
      <w:proofErr w:type="spellEnd"/>
      <w:r w:rsidRPr="00BF1F56">
        <w:rPr>
          <w:rFonts w:ascii="Courier New" w:hAnsi="Courier New" w:cs="Courier New"/>
          <w:b/>
        </w:rPr>
        <w:t xml:space="preserve"> install -</w:t>
      </w:r>
      <w:proofErr w:type="spellStart"/>
      <w:r w:rsidRPr="00BF1F56">
        <w:rPr>
          <w:rFonts w:ascii="Courier New" w:hAnsi="Courier New" w:cs="Courier New"/>
          <w:b/>
        </w:rPr>
        <w:t>th</w:t>
      </w:r>
      <w:proofErr w:type="spellEnd"/>
      <w:r w:rsidRPr="00BF1F56">
        <w:rPr>
          <w:rFonts w:ascii="Courier New" w:hAnsi="Courier New" w:cs="Courier New"/>
          <w:b/>
        </w:rPr>
        <w:t xml:space="preserve"> c:\tibco\BW640 -</w:t>
      </w:r>
      <w:proofErr w:type="spellStart"/>
      <w:r w:rsidRPr="00BF1F56">
        <w:rPr>
          <w:rFonts w:ascii="Courier New" w:hAnsi="Courier New" w:cs="Courier New"/>
          <w:b/>
        </w:rPr>
        <w:t>i</w:t>
      </w:r>
      <w:proofErr w:type="spellEnd"/>
      <w:r w:rsidRPr="00BF1F56">
        <w:rPr>
          <w:rFonts w:ascii="Courier New" w:hAnsi="Courier New" w:cs="Courier New"/>
          <w:b/>
        </w:rPr>
        <w:t xml:space="preserve"> ..\ESBAudit-P2Installer</w:t>
      </w:r>
      <w:r>
        <w:rPr>
          <w:rFonts w:ascii="Courier New" w:hAnsi="Courier New" w:cs="Courier New"/>
          <w:b/>
        </w:rPr>
        <w:t xml:space="preserve"> </w:t>
      </w:r>
    </w:p>
    <w:p w14:paraId="6C77A728" w14:textId="77777777" w:rsidR="003D23D9" w:rsidRDefault="00B83C23" w:rsidP="00B83C23">
      <w:pPr>
        <w:jc w:val="center"/>
      </w:pPr>
      <w:r>
        <w:rPr>
          <w:noProof/>
          <w:lang w:val="fr-FR"/>
        </w:rPr>
        <w:drawing>
          <wp:inline distT="0" distB="0" distL="0" distR="0" wp14:anchorId="6C77A7A8" wp14:editId="6C77A7A9">
            <wp:extent cx="5316279" cy="3059432"/>
            <wp:effectExtent l="0" t="0" r="0" b="762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1753" cy="30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A412" w14:textId="09A1BD93" w:rsidR="00984A62" w:rsidRDefault="00B83C23" w:rsidP="00984A62">
      <w:pPr>
        <w:jc w:val="center"/>
        <w:rPr>
          <w:b/>
        </w:rPr>
      </w:pPr>
      <w:r>
        <w:t xml:space="preserve">Check that </w:t>
      </w:r>
      <w:r w:rsidRPr="00B83C23">
        <w:rPr>
          <w:b/>
        </w:rPr>
        <w:t>BUILD</w:t>
      </w:r>
      <w:r>
        <w:t xml:space="preserve"> is </w:t>
      </w:r>
      <w:r w:rsidR="00984A62">
        <w:rPr>
          <w:b/>
        </w:rPr>
        <w:t>SUCCESSFUL</w:t>
      </w:r>
      <w:r w:rsidR="00984A62">
        <w:rPr>
          <w:b/>
        </w:rPr>
        <w:br w:type="page"/>
      </w:r>
    </w:p>
    <w:p w14:paraId="71D89D2F" w14:textId="5538C55C" w:rsidR="00984A62" w:rsidRDefault="00984A62" w:rsidP="00984A62">
      <w:pPr>
        <w:pStyle w:val="Titre1"/>
      </w:pPr>
      <w:bookmarkStart w:id="20" w:name="_Toc491702433"/>
      <w:r>
        <w:lastRenderedPageBreak/>
        <w:t xml:space="preserve">Hotfix TIB </w:t>
      </w:r>
      <w:proofErr w:type="spellStart"/>
      <w:r>
        <w:t>bwpluginsap</w:t>
      </w:r>
      <w:proofErr w:type="spellEnd"/>
      <w:r>
        <w:t xml:space="preserve"> 8.1.1 engineering </w:t>
      </w:r>
      <w:r w:rsidRPr="00984A62">
        <w:t xml:space="preserve">build002 to fix the </w:t>
      </w:r>
      <w:proofErr w:type="spellStart"/>
      <w:r w:rsidRPr="00984A62">
        <w:t>iDOC</w:t>
      </w:r>
      <w:proofErr w:type="spellEnd"/>
      <w:r w:rsidRPr="00984A62">
        <w:t xml:space="preserve"> bug</w:t>
      </w:r>
      <w:bookmarkEnd w:id="20"/>
    </w:p>
    <w:p w14:paraId="1A0C8272" w14:textId="2882813B" w:rsidR="00984A62" w:rsidRPr="00984A62" w:rsidRDefault="00984A62" w:rsidP="00984A62">
      <w:pPr>
        <w:jc w:val="both"/>
      </w:pPr>
      <w:r w:rsidRPr="00984A62">
        <w:t>The engineering build only includes a design time jar file for the plugin palettes</w:t>
      </w:r>
      <w:r>
        <w:t xml:space="preserve">. </w:t>
      </w:r>
      <w:r w:rsidRPr="00984A62">
        <w:t xml:space="preserve">Installing the SAP plugin requires the provision of SAP libraries separately and </w:t>
      </w:r>
      <w:r>
        <w:t>to be referenced in the Universal Installer.</w:t>
      </w:r>
    </w:p>
    <w:p w14:paraId="487CFB0D" w14:textId="143D42C4" w:rsidR="00984A62" w:rsidRPr="00984A62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984A62">
        <w:rPr>
          <w:lang w:val="en-US"/>
        </w:rPr>
        <w:t>On your VDI, create a directory named Packages :</w:t>
      </w:r>
    </w:p>
    <w:p w14:paraId="7DB7F4F7" w14:textId="77777777" w:rsidR="00984A62" w:rsidRDefault="00984A62" w:rsidP="00984A62">
      <w:r>
        <w:rPr>
          <w:noProof/>
        </w:rPr>
        <w:drawing>
          <wp:inline distT="0" distB="0" distL="0" distR="0" wp14:anchorId="3605980D" wp14:editId="0FA702C4">
            <wp:extent cx="1892185" cy="360997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218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EE23" w14:textId="77777777" w:rsidR="00984A62" w:rsidRDefault="00984A62" w:rsidP="00984A62"/>
    <w:p w14:paraId="153DA05E" w14:textId="676A31E6" w:rsidR="00984A62" w:rsidRPr="00984A62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984A62">
        <w:rPr>
          <w:lang w:val="en-US"/>
        </w:rPr>
        <w:t xml:space="preserve">On IE new Tab, specify the URL: </w:t>
      </w:r>
      <w:hyperlink r:id="rId76" w:history="1">
        <w:r w:rsidRPr="00984A62">
          <w:rPr>
            <w:rStyle w:val="Lienhypertexte"/>
            <w:lang w:val="en-US"/>
          </w:rPr>
          <w:t>http://wssemea.sanofi.com/ws/IntSRV/packages/Forms/AllItems.aspx</w:t>
        </w:r>
      </w:hyperlink>
      <w:r w:rsidRPr="00984A62">
        <w:rPr>
          <w:lang w:val="en-US"/>
        </w:rPr>
        <w:t xml:space="preserve"> where you find two packages :</w:t>
      </w:r>
    </w:p>
    <w:p w14:paraId="783DFAB4" w14:textId="77777777" w:rsidR="00984A62" w:rsidRPr="00E00639" w:rsidRDefault="00984A62" w:rsidP="00984A62">
      <w:pPr>
        <w:pStyle w:val="Paragraphedeliste"/>
        <w:numPr>
          <w:ilvl w:val="1"/>
          <w:numId w:val="24"/>
        </w:numPr>
        <w:rPr>
          <w:lang w:val="en-US"/>
        </w:rPr>
      </w:pPr>
      <w:r w:rsidRPr="00E00639">
        <w:rPr>
          <w:lang w:val="en-US"/>
        </w:rPr>
        <w:t>TIB_bwpluginsap_8.1.1_engineering_build002</w:t>
      </w:r>
      <w:r>
        <w:rPr>
          <w:lang w:val="en-US"/>
        </w:rPr>
        <w:t>.zip</w:t>
      </w:r>
    </w:p>
    <w:p w14:paraId="7CC7D34F" w14:textId="77777777" w:rsidR="00984A62" w:rsidRPr="00E00639" w:rsidRDefault="00984A62" w:rsidP="00984A62">
      <w:pPr>
        <w:pStyle w:val="Paragraphedeliste"/>
        <w:numPr>
          <w:ilvl w:val="1"/>
          <w:numId w:val="24"/>
        </w:numPr>
        <w:rPr>
          <w:lang w:val="en-US"/>
        </w:rPr>
      </w:pPr>
      <w:r w:rsidRPr="00E00639">
        <w:rPr>
          <w:lang w:val="en-US"/>
        </w:rPr>
        <w:t xml:space="preserve"> sapjco_x64New</w:t>
      </w:r>
      <w:r>
        <w:rPr>
          <w:lang w:val="en-US"/>
        </w:rPr>
        <w:t>.zip</w:t>
      </w:r>
    </w:p>
    <w:p w14:paraId="7C8056CC" w14:textId="6E4E71D4" w:rsidR="00984A62" w:rsidRDefault="00984A62" w:rsidP="00984A62">
      <w:pPr>
        <w:jc w:val="center"/>
      </w:pPr>
      <w:r>
        <w:rPr>
          <w:noProof/>
        </w:rPr>
        <w:lastRenderedPageBreak/>
        <w:drawing>
          <wp:inline distT="0" distB="0" distL="0" distR="0" wp14:anchorId="1521DD17" wp14:editId="4F2B848F">
            <wp:extent cx="5760720" cy="3524659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B12C" w14:textId="77777777" w:rsidR="00984A62" w:rsidRPr="00984A62" w:rsidRDefault="00984A62" w:rsidP="00984A62"/>
    <w:p w14:paraId="0CC4F9C7" w14:textId="77777777" w:rsidR="00984A62" w:rsidRPr="00C4552E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>
        <w:rPr>
          <w:lang w:val="en-US"/>
        </w:rPr>
        <w:t>Click</w:t>
      </w:r>
      <w:r w:rsidRPr="00C4552E">
        <w:rPr>
          <w:lang w:val="en-US"/>
        </w:rPr>
        <w:t xml:space="preserve"> on the </w:t>
      </w:r>
      <w:r w:rsidRPr="00984A62">
        <w:rPr>
          <w:b/>
          <w:lang w:val="en-US"/>
        </w:rPr>
        <w:t>TIB_bwpluginsap_8.1.1_engineering_build002.zip</w:t>
      </w:r>
      <w:r w:rsidRPr="00C4552E">
        <w:rPr>
          <w:lang w:val="en-US"/>
        </w:rPr>
        <w:t xml:space="preserve"> to download it in the Packages directory</w:t>
      </w:r>
    </w:p>
    <w:p w14:paraId="6EA6D932" w14:textId="631FB39C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53894D8C" wp14:editId="5570C767">
            <wp:extent cx="5760720" cy="3533846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46C1" w14:textId="77777777" w:rsidR="00984A62" w:rsidRPr="00984A62" w:rsidRDefault="00984A62" w:rsidP="00984A62"/>
    <w:p w14:paraId="00F15F19" w14:textId="77777777" w:rsidR="00984A62" w:rsidRPr="00C4552E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C4552E">
        <w:rPr>
          <w:lang w:val="en-US"/>
        </w:rPr>
        <w:t xml:space="preserve">Do the same with </w:t>
      </w:r>
      <w:r w:rsidRPr="00984A62">
        <w:rPr>
          <w:b/>
          <w:lang w:val="en-US"/>
        </w:rPr>
        <w:t>sapjco_x64New.zip</w:t>
      </w:r>
    </w:p>
    <w:p w14:paraId="20B94736" w14:textId="4A974D11" w:rsidR="00984A62" w:rsidRDefault="00984A62" w:rsidP="00984A62">
      <w:pPr>
        <w:jc w:val="center"/>
      </w:pPr>
      <w:r>
        <w:rPr>
          <w:noProof/>
        </w:rPr>
        <w:lastRenderedPageBreak/>
        <w:drawing>
          <wp:inline distT="0" distB="0" distL="0" distR="0" wp14:anchorId="629EA890" wp14:editId="7BB57699">
            <wp:extent cx="5760720" cy="3518535"/>
            <wp:effectExtent l="0" t="0" r="0" b="57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54AD" w14:textId="77777777" w:rsidR="00984A62" w:rsidRPr="00984A62" w:rsidRDefault="00984A62" w:rsidP="00984A62"/>
    <w:p w14:paraId="3382F70E" w14:textId="77777777" w:rsidR="00984A62" w:rsidRPr="005A2F71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5A2F71">
        <w:rPr>
          <w:lang w:val="en-US"/>
        </w:rPr>
        <w:t xml:space="preserve">When </w:t>
      </w:r>
      <w:proofErr w:type="gramStart"/>
      <w:r w:rsidRPr="005A2F71">
        <w:rPr>
          <w:lang w:val="en-US"/>
        </w:rPr>
        <w:t>the downloads</w:t>
      </w:r>
      <w:proofErr w:type="gramEnd"/>
      <w:r w:rsidRPr="005A2F71">
        <w:rPr>
          <w:lang w:val="en-US"/>
        </w:rPr>
        <w:t xml:space="preserve"> are completed, you must have the two ZIP files in Package directory, then Unzip both of them in the same directory.</w:t>
      </w:r>
    </w:p>
    <w:p w14:paraId="424C9486" w14:textId="77777777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7B93C70F" wp14:editId="6F4897D6">
            <wp:extent cx="5760720" cy="3522822"/>
            <wp:effectExtent l="0" t="0" r="0" b="190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3FF8" w14:textId="77777777" w:rsidR="00984A62" w:rsidRDefault="00984A62" w:rsidP="00984A62"/>
    <w:p w14:paraId="0EEABA9D" w14:textId="7A5F43E9" w:rsidR="00984A62" w:rsidRPr="005A2F71" w:rsidRDefault="00984A62" w:rsidP="00984A62">
      <w:pPr>
        <w:pStyle w:val="Paragraphedeliste"/>
        <w:numPr>
          <w:ilvl w:val="0"/>
          <w:numId w:val="24"/>
        </w:numPr>
        <w:rPr>
          <w:rFonts w:ascii="Courier New" w:hAnsi="Courier New" w:cs="Courier New"/>
          <w:lang w:val="en-US"/>
        </w:rPr>
      </w:pPr>
      <w:r w:rsidRPr="005A2F71">
        <w:rPr>
          <w:lang w:val="en-US"/>
        </w:rPr>
        <w:lastRenderedPageBreak/>
        <w:t>Double-</w:t>
      </w:r>
      <w:r>
        <w:rPr>
          <w:lang w:val="en-US"/>
        </w:rPr>
        <w:t>Click</w:t>
      </w:r>
      <w:r w:rsidRPr="005A2F71">
        <w:rPr>
          <w:lang w:val="en-US"/>
        </w:rPr>
        <w:t xml:space="preserve"> on the directory TIB_bwpluginsap_8.1.1_engineering_build002 up to </w:t>
      </w:r>
      <w:r>
        <w:rPr>
          <w:lang w:val="en-US"/>
        </w:rPr>
        <w:t xml:space="preserve">you arrive on the sub-directory: </w:t>
      </w:r>
      <w:r w:rsidRPr="005A2F71">
        <w:rPr>
          <w:rFonts w:ascii="Courier New" w:hAnsi="Courier New" w:cs="Courier New"/>
          <w:lang w:val="en-US"/>
        </w:rPr>
        <w:t>C:\tibco\Packages\TIB_bwpluginsap_8.1.1_engineering_build002\TIB_bwpluginsap_8.1.1_engineering_build002</w:t>
      </w:r>
    </w:p>
    <w:p w14:paraId="5E05DC05" w14:textId="77777777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4EF5E3A7" wp14:editId="3C922BF0">
            <wp:extent cx="5497033" cy="3362155"/>
            <wp:effectExtent l="0" t="0" r="889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5213" cy="33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3483" w14:textId="77777777" w:rsidR="00984A62" w:rsidRDefault="00984A62" w:rsidP="00984A62"/>
    <w:p w14:paraId="21D6947E" w14:textId="77777777" w:rsidR="00984A62" w:rsidRPr="005A2F71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5A2F71">
        <w:rPr>
          <w:lang w:val="en-US"/>
        </w:rPr>
        <w:t>Launch the Universal Installer</w:t>
      </w:r>
    </w:p>
    <w:p w14:paraId="400B7619" w14:textId="77777777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7D4FD64F" wp14:editId="71E202E7">
            <wp:extent cx="5411972" cy="3312430"/>
            <wp:effectExtent l="0" t="0" r="0" b="254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3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6C22" w14:textId="77777777" w:rsidR="00984A62" w:rsidRDefault="00984A62" w:rsidP="00984A62">
      <w:pPr>
        <w:jc w:val="center"/>
      </w:pPr>
      <w:r>
        <w:rPr>
          <w:noProof/>
        </w:rPr>
        <w:lastRenderedPageBreak/>
        <w:drawing>
          <wp:inline distT="0" distB="0" distL="0" distR="0" wp14:anchorId="1E141CCB" wp14:editId="04A157F7">
            <wp:extent cx="5760720" cy="354487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4A98" w14:textId="77777777" w:rsidR="00984A62" w:rsidRDefault="00984A62" w:rsidP="00984A62"/>
    <w:p w14:paraId="2E472008" w14:textId="1CCF5880" w:rsidR="00984A62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5A2F71">
        <w:rPr>
          <w:lang w:val="en-US"/>
        </w:rPr>
        <w:t>Accept the term of licens</w:t>
      </w:r>
      <w:r>
        <w:rPr>
          <w:lang w:val="en-US"/>
        </w:rPr>
        <w:t>e agreement, then press Next button</w:t>
      </w:r>
    </w:p>
    <w:p w14:paraId="79A497E9" w14:textId="77777777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3CB84565" wp14:editId="044B030B">
            <wp:extent cx="5760720" cy="3525884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D103" w14:textId="77777777" w:rsidR="00984A62" w:rsidRPr="005A2F71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5A2F71">
        <w:rPr>
          <w:lang w:val="en-US"/>
        </w:rPr>
        <w:t>Use an existing TIBCO Home</w:t>
      </w:r>
    </w:p>
    <w:p w14:paraId="48B3343C" w14:textId="77777777" w:rsidR="00984A62" w:rsidRDefault="00984A62" w:rsidP="00984A62">
      <w:pPr>
        <w:jc w:val="center"/>
      </w:pPr>
      <w:r>
        <w:rPr>
          <w:noProof/>
        </w:rPr>
        <w:lastRenderedPageBreak/>
        <w:drawing>
          <wp:inline distT="0" distB="0" distL="0" distR="0" wp14:anchorId="4CC07E2F" wp14:editId="0FB5ABF7">
            <wp:extent cx="5760720" cy="3521597"/>
            <wp:effectExtent l="0" t="0" r="0" b="317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AC9C" w14:textId="77777777" w:rsidR="00984A62" w:rsidRDefault="00984A62" w:rsidP="00984A62">
      <w:pPr>
        <w:jc w:val="center"/>
      </w:pPr>
    </w:p>
    <w:p w14:paraId="1DE7BAF7" w14:textId="0FC33A22" w:rsidR="00984A62" w:rsidRPr="00D8736A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D8736A">
        <w:rPr>
          <w:lang w:val="en-US"/>
        </w:rPr>
        <w:t>Typical installation</w:t>
      </w:r>
      <w:r>
        <w:rPr>
          <w:lang w:val="en-US"/>
        </w:rPr>
        <w:t xml:space="preserve">, </w:t>
      </w:r>
      <w:r>
        <w:rPr>
          <w:lang w:val="en-US"/>
        </w:rPr>
        <w:t>then press Next button</w:t>
      </w:r>
    </w:p>
    <w:p w14:paraId="5DFC4F0D" w14:textId="77777777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4792E2DE" wp14:editId="69164B11">
            <wp:extent cx="5760720" cy="3526496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DB47" w14:textId="77777777" w:rsidR="00984A62" w:rsidRDefault="00984A62" w:rsidP="00984A62">
      <w:pPr>
        <w:jc w:val="center"/>
      </w:pPr>
    </w:p>
    <w:p w14:paraId="33717DD7" w14:textId="69F1E65F" w:rsidR="00984A62" w:rsidRPr="00D8736A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D8736A">
        <w:rPr>
          <w:lang w:val="en-US"/>
        </w:rPr>
        <w:t xml:space="preserve">Select </w:t>
      </w:r>
      <w:r w:rsidRPr="00984A62">
        <w:rPr>
          <w:b/>
          <w:lang w:val="en-US"/>
        </w:rPr>
        <w:t>YES button</w:t>
      </w:r>
      <w:r w:rsidRPr="00D8736A">
        <w:rPr>
          <w:lang w:val="en-US"/>
        </w:rPr>
        <w:t xml:space="preserve"> to reinstall the SAP JCO </w:t>
      </w:r>
      <w:r>
        <w:rPr>
          <w:lang w:val="en-US"/>
        </w:rPr>
        <w:t>libraries</w:t>
      </w:r>
    </w:p>
    <w:p w14:paraId="23F56BF6" w14:textId="77777777" w:rsidR="00984A62" w:rsidRDefault="00984A62" w:rsidP="00984A62">
      <w:pPr>
        <w:jc w:val="center"/>
      </w:pPr>
      <w:r>
        <w:rPr>
          <w:noProof/>
        </w:rPr>
        <w:lastRenderedPageBreak/>
        <w:drawing>
          <wp:inline distT="0" distB="0" distL="0" distR="0" wp14:anchorId="174AC503" wp14:editId="2A74C4E8">
            <wp:extent cx="5760720" cy="3540583"/>
            <wp:effectExtent l="0" t="0" r="0" b="317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A87A" w14:textId="77777777" w:rsidR="00984A62" w:rsidRDefault="00984A62" w:rsidP="00984A62">
      <w:pPr>
        <w:jc w:val="center"/>
      </w:pPr>
    </w:p>
    <w:p w14:paraId="193B8174" w14:textId="77777777" w:rsidR="00984A62" w:rsidRPr="00D8736A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D8736A">
        <w:rPr>
          <w:lang w:val="en-US"/>
        </w:rPr>
        <w:t xml:space="preserve">Specify the location of SAP </w:t>
      </w:r>
      <w:proofErr w:type="spellStart"/>
      <w:r w:rsidRPr="00D8736A">
        <w:rPr>
          <w:lang w:val="en-US"/>
        </w:rPr>
        <w:t>JCo</w:t>
      </w:r>
      <w:proofErr w:type="spellEnd"/>
      <w:r w:rsidRPr="00D8736A">
        <w:rPr>
          <w:lang w:val="en-US"/>
        </w:rPr>
        <w:t xml:space="preserve"> </w:t>
      </w:r>
      <w:proofErr w:type="spellStart"/>
      <w:r w:rsidRPr="00D8736A">
        <w:rPr>
          <w:lang w:val="en-US"/>
        </w:rPr>
        <w:t>librairies</w:t>
      </w:r>
      <w:proofErr w:type="spellEnd"/>
      <w:r w:rsidRPr="00D8736A">
        <w:rPr>
          <w:lang w:val="en-US"/>
        </w:rPr>
        <w:t xml:space="preserve"> </w:t>
      </w:r>
      <w:r w:rsidRPr="005A2F71">
        <w:rPr>
          <w:lang w:val="en-US"/>
        </w:rPr>
        <w:sym w:font="Wingdings" w:char="F0E0"/>
      </w:r>
      <w:r w:rsidRPr="00D8736A">
        <w:rPr>
          <w:lang w:val="en-US"/>
        </w:rPr>
        <w:t xml:space="preserve"> </w:t>
      </w:r>
      <w:r w:rsidRPr="00984A62">
        <w:rPr>
          <w:b/>
          <w:lang w:val="en-US"/>
        </w:rPr>
        <w:t>C:\tibco\Packages\sapjco_x64</w:t>
      </w:r>
    </w:p>
    <w:p w14:paraId="1AE204C0" w14:textId="77777777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5CB2B054" wp14:editId="4E235B42">
            <wp:extent cx="5760720" cy="3527721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FB41" w14:textId="77777777" w:rsidR="00984A62" w:rsidRDefault="00984A62" w:rsidP="00984A62">
      <w:pPr>
        <w:jc w:val="center"/>
      </w:pPr>
    </w:p>
    <w:p w14:paraId="6BDD09C5" w14:textId="77777777" w:rsidR="00984A62" w:rsidRPr="00D8736A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>
        <w:rPr>
          <w:lang w:val="en-US"/>
        </w:rPr>
        <w:t>Click</w:t>
      </w:r>
      <w:r w:rsidRPr="00D8736A">
        <w:rPr>
          <w:lang w:val="en-US"/>
        </w:rPr>
        <w:t xml:space="preserve"> on Next button</w:t>
      </w:r>
      <w:r>
        <w:rPr>
          <w:lang w:val="en-US"/>
        </w:rPr>
        <w:t xml:space="preserve"> to start the installation of the Hotfix</w:t>
      </w:r>
    </w:p>
    <w:p w14:paraId="19CCCA79" w14:textId="77777777" w:rsidR="00984A62" w:rsidRDefault="00984A62" w:rsidP="00984A62">
      <w:pPr>
        <w:jc w:val="center"/>
      </w:pPr>
      <w:r>
        <w:rPr>
          <w:noProof/>
        </w:rPr>
        <w:lastRenderedPageBreak/>
        <w:drawing>
          <wp:inline distT="0" distB="0" distL="0" distR="0" wp14:anchorId="3D70DD86" wp14:editId="2DEF42C2">
            <wp:extent cx="5760720" cy="3535071"/>
            <wp:effectExtent l="0" t="0" r="0" b="825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C986" w14:textId="72C50AE5" w:rsidR="00984A62" w:rsidRDefault="00984A62" w:rsidP="00984A62">
      <w:r>
        <w:t>Pre-</w:t>
      </w:r>
      <w:proofErr w:type="spellStart"/>
      <w:r>
        <w:t>installtion</w:t>
      </w:r>
      <w:proofErr w:type="spellEnd"/>
      <w:r>
        <w:t xml:space="preserve"> Summary</w:t>
      </w:r>
    </w:p>
    <w:p w14:paraId="608039D4" w14:textId="77777777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4EE0E797" wp14:editId="252160E7">
            <wp:extent cx="5760720" cy="3490362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DEA4" w14:textId="094CFF57" w:rsidR="00984A62" w:rsidRDefault="00984A62" w:rsidP="00984A62">
      <w:r>
        <w:t>Post-installation Summary</w:t>
      </w:r>
    </w:p>
    <w:p w14:paraId="32376ADC" w14:textId="77777777" w:rsidR="00984A62" w:rsidRDefault="00984A62" w:rsidP="00984A62">
      <w:pPr>
        <w:jc w:val="center"/>
      </w:pPr>
      <w:r>
        <w:rPr>
          <w:noProof/>
        </w:rPr>
        <w:lastRenderedPageBreak/>
        <w:drawing>
          <wp:inline distT="0" distB="0" distL="0" distR="0" wp14:anchorId="0C8F379E" wp14:editId="6D5556A0">
            <wp:extent cx="5760720" cy="350996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6433" w14:textId="77777777" w:rsidR="00984A62" w:rsidRDefault="00984A62" w:rsidP="00984A62"/>
    <w:p w14:paraId="130B4288" w14:textId="77777777" w:rsidR="00984A62" w:rsidRPr="001717C3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1717C3">
        <w:rPr>
          <w:lang w:val="en-US"/>
        </w:rPr>
        <w:t>After the installation, you could get the following message:</w:t>
      </w:r>
    </w:p>
    <w:p w14:paraId="2CCCF030" w14:textId="4D273E59" w:rsidR="00984A62" w:rsidRDefault="00984A62" w:rsidP="00984A62">
      <w:pPr>
        <w:jc w:val="center"/>
      </w:pPr>
      <w:r>
        <w:rPr>
          <w:noProof/>
        </w:rPr>
        <w:drawing>
          <wp:inline distT="0" distB="0" distL="0" distR="0" wp14:anchorId="7DE93B19" wp14:editId="778D1B66">
            <wp:extent cx="5760720" cy="3500773"/>
            <wp:effectExtent l="0" t="0" r="0" b="444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2520" w14:textId="77777777" w:rsidR="00984A62" w:rsidRPr="001717C3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1717C3">
        <w:rPr>
          <w:lang w:val="en-US"/>
        </w:rPr>
        <w:t xml:space="preserve">Click on This program installed correctly… </w:t>
      </w:r>
    </w:p>
    <w:p w14:paraId="45FF27C6" w14:textId="77777777" w:rsidR="00984A62" w:rsidRPr="001717C3" w:rsidRDefault="00984A62" w:rsidP="00984A62">
      <w:pPr>
        <w:pStyle w:val="Paragraphedeliste"/>
        <w:numPr>
          <w:ilvl w:val="0"/>
          <w:numId w:val="24"/>
        </w:numPr>
        <w:rPr>
          <w:lang w:val="en-US"/>
        </w:rPr>
      </w:pPr>
      <w:r w:rsidRPr="001717C3">
        <w:rPr>
          <w:lang w:val="en-US"/>
        </w:rPr>
        <w:t xml:space="preserve">If you, to make space on the </w:t>
      </w:r>
      <w:r>
        <w:rPr>
          <w:lang w:val="en-US"/>
        </w:rPr>
        <w:t xml:space="preserve">local </w:t>
      </w:r>
      <w:r w:rsidRPr="001717C3">
        <w:rPr>
          <w:lang w:val="en-US"/>
        </w:rPr>
        <w:t>disk, you can delete unzipped directories</w:t>
      </w:r>
    </w:p>
    <w:p w14:paraId="68A5A707" w14:textId="77777777" w:rsidR="00984A62" w:rsidRPr="001717C3" w:rsidRDefault="00984A62" w:rsidP="00984A62">
      <w:pPr>
        <w:jc w:val="center"/>
        <w:rPr>
          <w:b/>
          <w:caps/>
          <w:sz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 w:rsidRPr="001717C3">
        <w:rPr>
          <w:b/>
          <w:caps/>
          <w:sz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That’s all folks!!!</w:t>
      </w:r>
    </w:p>
    <w:sectPr w:rsidR="00984A62" w:rsidRPr="001717C3" w:rsidSect="00F425FF">
      <w:headerReference w:type="default" r:id="rId93"/>
      <w:footerReference w:type="default" r:id="rId94"/>
      <w:pgSz w:w="11909" w:h="16834" w:code="9"/>
      <w:pgMar w:top="737" w:right="1440" w:bottom="1843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77A7AC" w14:textId="77777777" w:rsidR="00ED6D00" w:rsidRDefault="00ED6D00">
      <w:r>
        <w:separator/>
      </w:r>
    </w:p>
  </w:endnote>
  <w:endnote w:type="continuationSeparator" w:id="0">
    <w:p w14:paraId="6C77A7AD" w14:textId="77777777" w:rsidR="00ED6D00" w:rsidRDefault="00ED6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77A7BA" w14:textId="77777777" w:rsidR="00994894" w:rsidRDefault="00994894" w:rsidP="0002296A">
    <w:pPr>
      <w:pStyle w:val="Pieddepage"/>
      <w:tabs>
        <w:tab w:val="clear" w:pos="9072"/>
      </w:tabs>
      <w:spacing w:before="0" w:after="0"/>
      <w:rPr>
        <w:sz w:val="4"/>
      </w:rPr>
    </w:pPr>
  </w:p>
  <w:tbl>
    <w:tblPr>
      <w:tblW w:w="5000" w:type="pct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316"/>
      <w:gridCol w:w="4796"/>
      <w:gridCol w:w="1133"/>
    </w:tblGrid>
    <w:tr w:rsidR="00994894" w14:paraId="6C77A7BE" w14:textId="77777777" w:rsidTr="0002296A">
      <w:trPr>
        <w:cantSplit/>
      </w:trPr>
      <w:tc>
        <w:tcPr>
          <w:tcW w:w="3435" w:type="dxa"/>
          <w:tcBorders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tcBorders>
        </w:tcPr>
        <w:p w14:paraId="6C77A7BB" w14:textId="77777777" w:rsidR="00994894" w:rsidRPr="00E04B05" w:rsidRDefault="00994894" w:rsidP="0002296A">
          <w:pPr>
            <w:pStyle w:val="En-tte"/>
            <w:tabs>
              <w:tab w:val="left" w:pos="1892"/>
            </w:tabs>
            <w:spacing w:before="60"/>
            <w:jc w:val="center"/>
            <w:rPr>
              <w:sz w:val="16"/>
            </w:rPr>
          </w:pPr>
          <w:r w:rsidRPr="00E04B05">
            <w:rPr>
              <w:sz w:val="16"/>
            </w:rPr>
            <w:t xml:space="preserve">Ref </w:t>
          </w:r>
          <w:r>
            <w:rPr>
              <w:sz w:val="16"/>
            </w:rPr>
            <w:t>–</w:t>
          </w:r>
          <w:r w:rsidRPr="00E04B05">
            <w:rPr>
              <w:sz w:val="16"/>
            </w:rPr>
            <w:t xml:space="preserve"> Version</w:t>
          </w:r>
        </w:p>
      </w:tc>
      <w:tc>
        <w:tcPr>
          <w:tcW w:w="4973" w:type="dxa"/>
          <w:tcBorders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tcBorders>
        </w:tcPr>
        <w:p w14:paraId="6C77A7BC" w14:textId="77777777" w:rsidR="00994894" w:rsidRPr="00E04B05" w:rsidRDefault="00994894" w:rsidP="0002296A">
          <w:pPr>
            <w:pStyle w:val="En-tte"/>
            <w:spacing w:before="60"/>
            <w:jc w:val="center"/>
            <w:rPr>
              <w:sz w:val="16"/>
            </w:rPr>
          </w:pPr>
          <w:r w:rsidRPr="00E04B05">
            <w:rPr>
              <w:sz w:val="16"/>
            </w:rPr>
            <w:t>Title</w:t>
          </w:r>
        </w:p>
      </w:tc>
      <w:tc>
        <w:tcPr>
          <w:tcW w:w="1168" w:type="dxa"/>
          <w:tcBorders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tcBorders>
        </w:tcPr>
        <w:p w14:paraId="6C77A7BD" w14:textId="77777777" w:rsidR="00994894" w:rsidRPr="00E04B05" w:rsidRDefault="00994894">
          <w:pPr>
            <w:pStyle w:val="En-tte"/>
            <w:spacing w:before="60"/>
            <w:jc w:val="center"/>
            <w:rPr>
              <w:sz w:val="16"/>
            </w:rPr>
          </w:pPr>
          <w:r w:rsidRPr="00E04B05">
            <w:rPr>
              <w:sz w:val="16"/>
            </w:rPr>
            <w:t>Page</w:t>
          </w:r>
        </w:p>
      </w:tc>
    </w:tr>
    <w:tr w:rsidR="00994894" w14:paraId="6C77A7C2" w14:textId="77777777" w:rsidTr="0002296A">
      <w:trPr>
        <w:cantSplit/>
      </w:trPr>
      <w:tc>
        <w:tcPr>
          <w:tcW w:w="3435" w:type="dxa"/>
          <w:tcBorders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tcBorders>
        </w:tcPr>
        <w:p w14:paraId="6C77A7BF" w14:textId="77777777" w:rsidR="00994894" w:rsidRPr="00E04B05" w:rsidRDefault="00994894" w:rsidP="004B63C2">
          <w:pPr>
            <w:pStyle w:val="En-tte"/>
            <w:tabs>
              <w:tab w:val="left" w:pos="1892"/>
            </w:tabs>
            <w:spacing w:before="60"/>
            <w:jc w:val="center"/>
            <w:rPr>
              <w:sz w:val="16"/>
            </w:rPr>
          </w:pPr>
          <w:r>
            <w:rPr>
              <w:rFonts w:cs="Arial"/>
              <w:sz w:val="16"/>
              <w:szCs w:val="16"/>
              <w:lang w:val="fr-FR"/>
            </w:rPr>
            <w:t>IS-xxxxxxxxx</w:t>
          </w:r>
        </w:p>
      </w:tc>
      <w:tc>
        <w:tcPr>
          <w:tcW w:w="4973" w:type="dxa"/>
          <w:tcBorders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tcBorders>
        </w:tcPr>
        <w:p w14:paraId="6C77A7C0" w14:textId="77777777" w:rsidR="00994894" w:rsidRPr="00E04B05" w:rsidRDefault="00994894" w:rsidP="00BF2296">
          <w:pPr>
            <w:pStyle w:val="En-tte"/>
            <w:spacing w:before="60"/>
            <w:jc w:val="center"/>
            <w:rPr>
              <w:sz w:val="16"/>
            </w:rPr>
          </w:pPr>
          <w:r w:rsidRPr="00BF3062">
            <w:rPr>
              <w:sz w:val="16"/>
            </w:rPr>
            <w:fldChar w:fldCharType="begin"/>
          </w:r>
          <w:r w:rsidRPr="00BF3062">
            <w:rPr>
              <w:sz w:val="16"/>
            </w:rPr>
            <w:instrText xml:space="preserve"> FILENAME  \* FirstCap  \* MERGEFORMAT </w:instrText>
          </w:r>
          <w:r w:rsidRPr="00BF3062">
            <w:rPr>
              <w:sz w:val="16"/>
            </w:rPr>
            <w:fldChar w:fldCharType="separate"/>
          </w:r>
          <w:r w:rsidR="00984A62">
            <w:rPr>
              <w:sz w:val="16"/>
            </w:rPr>
            <w:t>TIBCO-BW6.4 Developer Getting Started V0.6.docx</w:t>
          </w:r>
          <w:r w:rsidRPr="00BF3062">
            <w:rPr>
              <w:sz w:val="16"/>
            </w:rPr>
            <w:fldChar w:fldCharType="end"/>
          </w:r>
        </w:p>
      </w:tc>
      <w:tc>
        <w:tcPr>
          <w:tcW w:w="1168" w:type="dxa"/>
          <w:tcBorders>
            <w:top w:val="single" w:sz="6" w:space="0" w:color="999999"/>
            <w:left w:val="single" w:sz="6" w:space="0" w:color="999999"/>
            <w:bottom w:val="single" w:sz="6" w:space="0" w:color="999999"/>
            <w:right w:val="single" w:sz="6" w:space="0" w:color="999999"/>
          </w:tcBorders>
        </w:tcPr>
        <w:p w14:paraId="6C77A7C1" w14:textId="77777777" w:rsidR="00994894" w:rsidRDefault="00994894">
          <w:pPr>
            <w:pStyle w:val="En-tte"/>
            <w:spacing w:before="60"/>
            <w:jc w:val="center"/>
            <w:rPr>
              <w:sz w:val="16"/>
            </w:rPr>
          </w:pP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PAGE  \* MERGEFORMAT </w:instrText>
          </w:r>
          <w:r>
            <w:rPr>
              <w:sz w:val="16"/>
            </w:rPr>
            <w:fldChar w:fldCharType="separate"/>
          </w:r>
          <w:r w:rsidR="00984A62">
            <w:rPr>
              <w:sz w:val="16"/>
            </w:rPr>
            <w:t>4</w:t>
          </w:r>
          <w:r>
            <w:rPr>
              <w:sz w:val="16"/>
            </w:rPr>
            <w:fldChar w:fldCharType="end"/>
          </w:r>
          <w:r>
            <w:rPr>
              <w:sz w:val="16"/>
            </w:rPr>
            <w:t>/</w:t>
          </w:r>
          <w:r>
            <w:rPr>
              <w:sz w:val="16"/>
            </w:rPr>
            <w:fldChar w:fldCharType="begin"/>
          </w:r>
          <w:r>
            <w:rPr>
              <w:sz w:val="16"/>
            </w:rPr>
            <w:instrText xml:space="preserve"> NUMPAGES  \* MERGEFORMAT </w:instrText>
          </w:r>
          <w:r>
            <w:rPr>
              <w:sz w:val="16"/>
            </w:rPr>
            <w:fldChar w:fldCharType="separate"/>
          </w:r>
          <w:r w:rsidR="00984A62">
            <w:rPr>
              <w:sz w:val="16"/>
            </w:rPr>
            <w:t>41</w:t>
          </w:r>
          <w:r>
            <w:rPr>
              <w:sz w:val="16"/>
            </w:rPr>
            <w:fldChar w:fldCharType="end"/>
          </w:r>
        </w:p>
      </w:tc>
    </w:tr>
  </w:tbl>
  <w:p w14:paraId="6C77A7C3" w14:textId="77777777" w:rsidR="00994894" w:rsidRPr="00BF3062" w:rsidRDefault="00994894" w:rsidP="0002296A">
    <w:pPr>
      <w:tabs>
        <w:tab w:val="center" w:pos="5000"/>
      </w:tabs>
      <w:spacing w:before="20"/>
      <w:rPr>
        <w:rFonts w:cs="Arial"/>
        <w:iCs/>
        <w:color w:val="FF0000"/>
        <w:sz w:val="16"/>
        <w:szCs w:val="16"/>
      </w:rPr>
    </w:pPr>
    <w:r w:rsidRPr="00E04B05">
      <w:rPr>
        <w:rFonts w:cs="Arial"/>
        <w:iCs/>
        <w:color w:val="808080"/>
        <w:sz w:val="16"/>
        <w:szCs w:val="16"/>
      </w:rPr>
      <w:tab/>
    </w:r>
    <w:r w:rsidRPr="00BF3062">
      <w:rPr>
        <w:rFonts w:cs="Arial"/>
        <w:iCs/>
        <w:color w:val="FF0000"/>
        <w:sz w:val="16"/>
        <w:szCs w:val="16"/>
      </w:rPr>
      <w:t>This document is the property of Sanofi – Strictly confidential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C77A7AA" w14:textId="77777777" w:rsidR="00ED6D00" w:rsidRDefault="00ED6D00">
      <w:r>
        <w:separator/>
      </w:r>
    </w:p>
  </w:footnote>
  <w:footnote w:type="continuationSeparator" w:id="0">
    <w:p w14:paraId="6C77A7AB" w14:textId="77777777" w:rsidR="00ED6D00" w:rsidRDefault="00ED6D0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77A7AE" w14:textId="77777777" w:rsidR="00994894" w:rsidRDefault="00994894" w:rsidP="00C43AD2">
    <w:pPr>
      <w:pStyle w:val="En-tte"/>
      <w:spacing w:before="0" w:after="0"/>
      <w:rPr>
        <w:sz w:val="2"/>
      </w:rPr>
    </w:pPr>
    <w:r>
      <w:rPr>
        <w:sz w:val="2"/>
        <w:lang w:val="fr-FR"/>
      </w:rPr>
      <w:drawing>
        <wp:anchor distT="0" distB="0" distL="114300" distR="114300" simplePos="0" relativeHeight="251658240" behindDoc="0" locked="0" layoutInCell="1" allowOverlap="1" wp14:anchorId="6C77A7C4" wp14:editId="6C77A7C5">
          <wp:simplePos x="0" y="0"/>
          <wp:positionH relativeFrom="column">
            <wp:posOffset>4129405</wp:posOffset>
          </wp:positionH>
          <wp:positionV relativeFrom="paragraph">
            <wp:posOffset>82550</wp:posOffset>
          </wp:positionV>
          <wp:extent cx="1517015" cy="333375"/>
          <wp:effectExtent l="0" t="0" r="6985" b="9525"/>
          <wp:wrapNone/>
          <wp:docPr id="3" name="Imag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1701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sz w:val="2"/>
        <w:lang w:val="fr-FR"/>
      </w:rPr>
      <w:drawing>
        <wp:inline distT="0" distB="0" distL="0" distR="0" wp14:anchorId="6C77A7C6" wp14:editId="6C77A7C7">
          <wp:extent cx="1180465" cy="520700"/>
          <wp:effectExtent l="0" t="0" r="635" b="0"/>
          <wp:docPr id="93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465" cy="520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C77A7AF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0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1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2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3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4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5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6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7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8" w14:textId="77777777" w:rsidR="00994894" w:rsidRDefault="00994894" w:rsidP="00C43AD2">
    <w:pPr>
      <w:pStyle w:val="En-tte"/>
      <w:spacing w:before="0" w:after="0"/>
      <w:rPr>
        <w:sz w:val="2"/>
      </w:rPr>
    </w:pPr>
  </w:p>
  <w:p w14:paraId="6C77A7B9" w14:textId="77777777" w:rsidR="00994894" w:rsidRDefault="00994894" w:rsidP="00C43AD2">
    <w:pPr>
      <w:pStyle w:val="En-tte"/>
      <w:spacing w:before="0" w:after="0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361497"/>
    <w:multiLevelType w:val="hybridMultilevel"/>
    <w:tmpl w:val="9968950E"/>
    <w:lvl w:ilvl="0" w:tplc="A86004EE">
      <w:start w:val="1"/>
      <w:numFmt w:val="decimal"/>
      <w:lvlText w:val="%1)"/>
      <w:lvlJc w:val="left"/>
      <w:pPr>
        <w:ind w:left="720" w:hanging="360"/>
      </w:pPr>
      <w:rPr>
        <w:rFonts w:ascii="Calibri" w:eastAsia="Calibri" w:hAnsi="Calibri" w:hint="default"/>
        <w:sz w:val="22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2F63C7"/>
    <w:multiLevelType w:val="hybridMultilevel"/>
    <w:tmpl w:val="15E441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245F70"/>
    <w:multiLevelType w:val="hybridMultilevel"/>
    <w:tmpl w:val="4968846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773C73"/>
    <w:multiLevelType w:val="hybridMultilevel"/>
    <w:tmpl w:val="783E84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C3D4AAE"/>
    <w:multiLevelType w:val="hybridMultilevel"/>
    <w:tmpl w:val="7594316E"/>
    <w:lvl w:ilvl="0" w:tplc="F0AC9F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E6D5958"/>
    <w:multiLevelType w:val="hybridMultilevel"/>
    <w:tmpl w:val="8294F5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2A35B5"/>
    <w:multiLevelType w:val="hybridMultilevel"/>
    <w:tmpl w:val="2E8275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CE3FEF"/>
    <w:multiLevelType w:val="hybridMultilevel"/>
    <w:tmpl w:val="4968846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246089"/>
    <w:multiLevelType w:val="hybridMultilevel"/>
    <w:tmpl w:val="897820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7F96DA0"/>
    <w:multiLevelType w:val="hybridMultilevel"/>
    <w:tmpl w:val="78A4A77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AAE379F"/>
    <w:multiLevelType w:val="multilevel"/>
    <w:tmpl w:val="C44C22BE"/>
    <w:lvl w:ilvl="0">
      <w:start w:val="1"/>
      <w:numFmt w:val="decimal"/>
      <w:pStyle w:val="Titre1"/>
      <w:suff w:val="space"/>
      <w:lvlText w:val="%1."/>
      <w:lvlJc w:val="left"/>
      <w:pPr>
        <w:ind w:left="716" w:hanging="432"/>
      </w:pPr>
      <w:rPr>
        <w:rFonts w:hint="default"/>
      </w:rPr>
    </w:lvl>
    <w:lvl w:ilvl="1">
      <w:start w:val="1"/>
      <w:numFmt w:val="decimal"/>
      <w:pStyle w:val="Titre2"/>
      <w:suff w:val="space"/>
      <w:lvlText w:val="%1.%2."/>
      <w:lvlJc w:val="left"/>
      <w:pPr>
        <w:ind w:left="860" w:hanging="576"/>
      </w:pPr>
      <w:rPr>
        <w:rFonts w:hint="default"/>
      </w:rPr>
    </w:lvl>
    <w:lvl w:ilvl="2">
      <w:start w:val="1"/>
      <w:numFmt w:val="decimal"/>
      <w:pStyle w:val="Titre3"/>
      <w:suff w:val="space"/>
      <w:lvlText w:val="%1.%2.%3."/>
      <w:lvlJc w:val="left"/>
      <w:pPr>
        <w:ind w:left="5115" w:hanging="720"/>
      </w:pPr>
      <w:rPr>
        <w:rFonts w:hint="default"/>
      </w:rPr>
    </w:lvl>
    <w:lvl w:ilvl="3">
      <w:start w:val="1"/>
      <w:numFmt w:val="decimal"/>
      <w:pStyle w:val="Titre4"/>
      <w:suff w:val="space"/>
      <w:lvlText w:val="%1.%2.%3.%4."/>
      <w:lvlJc w:val="left"/>
      <w:pPr>
        <w:ind w:left="1148" w:hanging="864"/>
      </w:pPr>
      <w:rPr>
        <w:rFonts w:hint="default"/>
      </w:rPr>
    </w:lvl>
    <w:lvl w:ilvl="4">
      <w:start w:val="1"/>
      <w:numFmt w:val="decimal"/>
      <w:pStyle w:val="Titre5"/>
      <w:suff w:val="space"/>
      <w:lvlText w:val="%1.%2.%3.%4.%5."/>
      <w:lvlJc w:val="left"/>
      <w:pPr>
        <w:ind w:left="129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36"/>
        </w:tabs>
        <w:ind w:left="143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580"/>
        </w:tabs>
        <w:ind w:left="158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24"/>
        </w:tabs>
        <w:ind w:left="17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68"/>
        </w:tabs>
        <w:ind w:left="1868" w:hanging="1584"/>
      </w:pPr>
      <w:rPr>
        <w:rFonts w:hint="default"/>
      </w:r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7"/>
  </w:num>
  <w:num w:numId="5">
    <w:abstractNumId w:val="3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0"/>
  </w:num>
  <w:num w:numId="23">
    <w:abstractNumId w:val="4"/>
  </w:num>
  <w:num w:numId="24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F82"/>
    <w:rsid w:val="000006D5"/>
    <w:rsid w:val="00001C5D"/>
    <w:rsid w:val="0000295D"/>
    <w:rsid w:val="00003620"/>
    <w:rsid w:val="00004781"/>
    <w:rsid w:val="0000498B"/>
    <w:rsid w:val="00005DCC"/>
    <w:rsid w:val="00005ED4"/>
    <w:rsid w:val="00006D84"/>
    <w:rsid w:val="0000799C"/>
    <w:rsid w:val="0001282A"/>
    <w:rsid w:val="00014C75"/>
    <w:rsid w:val="00014EB6"/>
    <w:rsid w:val="00016B3D"/>
    <w:rsid w:val="0001756D"/>
    <w:rsid w:val="0002296A"/>
    <w:rsid w:val="00023601"/>
    <w:rsid w:val="00024168"/>
    <w:rsid w:val="00024452"/>
    <w:rsid w:val="00025751"/>
    <w:rsid w:val="00025E2F"/>
    <w:rsid w:val="00026120"/>
    <w:rsid w:val="000273BE"/>
    <w:rsid w:val="000315C6"/>
    <w:rsid w:val="00031AC6"/>
    <w:rsid w:val="00034174"/>
    <w:rsid w:val="00037616"/>
    <w:rsid w:val="000400F9"/>
    <w:rsid w:val="000401C6"/>
    <w:rsid w:val="00040C4F"/>
    <w:rsid w:val="00041DAD"/>
    <w:rsid w:val="000447EF"/>
    <w:rsid w:val="000452CE"/>
    <w:rsid w:val="00045D1C"/>
    <w:rsid w:val="00046E88"/>
    <w:rsid w:val="00051276"/>
    <w:rsid w:val="0005248A"/>
    <w:rsid w:val="00052F1F"/>
    <w:rsid w:val="000547C5"/>
    <w:rsid w:val="00056996"/>
    <w:rsid w:val="00057B12"/>
    <w:rsid w:val="00060A38"/>
    <w:rsid w:val="00060F1B"/>
    <w:rsid w:val="000620CA"/>
    <w:rsid w:val="000646DA"/>
    <w:rsid w:val="000650C5"/>
    <w:rsid w:val="00066C38"/>
    <w:rsid w:val="0006796E"/>
    <w:rsid w:val="00067EFB"/>
    <w:rsid w:val="000723F7"/>
    <w:rsid w:val="00072B93"/>
    <w:rsid w:val="00073135"/>
    <w:rsid w:val="00073A10"/>
    <w:rsid w:val="00074FBA"/>
    <w:rsid w:val="00077C49"/>
    <w:rsid w:val="000815C4"/>
    <w:rsid w:val="00082D9A"/>
    <w:rsid w:val="000848CE"/>
    <w:rsid w:val="00084B91"/>
    <w:rsid w:val="0009154D"/>
    <w:rsid w:val="000954C0"/>
    <w:rsid w:val="00095666"/>
    <w:rsid w:val="00097FA7"/>
    <w:rsid w:val="000A247D"/>
    <w:rsid w:val="000A4008"/>
    <w:rsid w:val="000B280B"/>
    <w:rsid w:val="000B3521"/>
    <w:rsid w:val="000C266F"/>
    <w:rsid w:val="000C71E8"/>
    <w:rsid w:val="000C7CB8"/>
    <w:rsid w:val="000D1B9F"/>
    <w:rsid w:val="000E22A9"/>
    <w:rsid w:val="000E2736"/>
    <w:rsid w:val="000E45A1"/>
    <w:rsid w:val="000F1860"/>
    <w:rsid w:val="000F1CD4"/>
    <w:rsid w:val="000F4E51"/>
    <w:rsid w:val="000F62CE"/>
    <w:rsid w:val="000F7F96"/>
    <w:rsid w:val="0010153D"/>
    <w:rsid w:val="00103E03"/>
    <w:rsid w:val="00104FB1"/>
    <w:rsid w:val="001053FA"/>
    <w:rsid w:val="0010541D"/>
    <w:rsid w:val="0010615D"/>
    <w:rsid w:val="001078A0"/>
    <w:rsid w:val="00107E7F"/>
    <w:rsid w:val="00110970"/>
    <w:rsid w:val="001122C4"/>
    <w:rsid w:val="00113481"/>
    <w:rsid w:val="00114370"/>
    <w:rsid w:val="001144C7"/>
    <w:rsid w:val="0011485C"/>
    <w:rsid w:val="00116A61"/>
    <w:rsid w:val="0011797A"/>
    <w:rsid w:val="00117DD0"/>
    <w:rsid w:val="00123B44"/>
    <w:rsid w:val="00124B76"/>
    <w:rsid w:val="00126063"/>
    <w:rsid w:val="00130C2B"/>
    <w:rsid w:val="00131FCC"/>
    <w:rsid w:val="0013288D"/>
    <w:rsid w:val="00134586"/>
    <w:rsid w:val="00134ED7"/>
    <w:rsid w:val="001363AA"/>
    <w:rsid w:val="00136415"/>
    <w:rsid w:val="001368B8"/>
    <w:rsid w:val="001376F6"/>
    <w:rsid w:val="0014010B"/>
    <w:rsid w:val="001413DB"/>
    <w:rsid w:val="00144327"/>
    <w:rsid w:val="00144AA5"/>
    <w:rsid w:val="00147FB3"/>
    <w:rsid w:val="00151B1F"/>
    <w:rsid w:val="001547A5"/>
    <w:rsid w:val="00154B61"/>
    <w:rsid w:val="00160087"/>
    <w:rsid w:val="0016020E"/>
    <w:rsid w:val="0016329E"/>
    <w:rsid w:val="001645EA"/>
    <w:rsid w:val="001651B5"/>
    <w:rsid w:val="00166CB6"/>
    <w:rsid w:val="00172336"/>
    <w:rsid w:val="00172B99"/>
    <w:rsid w:val="0017511C"/>
    <w:rsid w:val="00176A70"/>
    <w:rsid w:val="0018010D"/>
    <w:rsid w:val="00180646"/>
    <w:rsid w:val="00182304"/>
    <w:rsid w:val="001824E4"/>
    <w:rsid w:val="00183F93"/>
    <w:rsid w:val="00184602"/>
    <w:rsid w:val="00185C0A"/>
    <w:rsid w:val="00192CAE"/>
    <w:rsid w:val="001948EF"/>
    <w:rsid w:val="001959B9"/>
    <w:rsid w:val="00197F2A"/>
    <w:rsid w:val="001A2256"/>
    <w:rsid w:val="001A3350"/>
    <w:rsid w:val="001A6E7C"/>
    <w:rsid w:val="001A7F33"/>
    <w:rsid w:val="001B0D57"/>
    <w:rsid w:val="001B2FB7"/>
    <w:rsid w:val="001B39E7"/>
    <w:rsid w:val="001B54C3"/>
    <w:rsid w:val="001B5D03"/>
    <w:rsid w:val="001B663E"/>
    <w:rsid w:val="001B70D0"/>
    <w:rsid w:val="001B7D3B"/>
    <w:rsid w:val="001C0938"/>
    <w:rsid w:val="001C3866"/>
    <w:rsid w:val="001C3AE1"/>
    <w:rsid w:val="001C45E1"/>
    <w:rsid w:val="001C532C"/>
    <w:rsid w:val="001D00F6"/>
    <w:rsid w:val="001D1138"/>
    <w:rsid w:val="001D1E1E"/>
    <w:rsid w:val="001D50E2"/>
    <w:rsid w:val="001E089D"/>
    <w:rsid w:val="001E37EB"/>
    <w:rsid w:val="001E3FBF"/>
    <w:rsid w:val="001E4BD6"/>
    <w:rsid w:val="001E5C6D"/>
    <w:rsid w:val="001E6DEC"/>
    <w:rsid w:val="001F4828"/>
    <w:rsid w:val="001F66E7"/>
    <w:rsid w:val="002008DD"/>
    <w:rsid w:val="00201380"/>
    <w:rsid w:val="00203498"/>
    <w:rsid w:val="002038D9"/>
    <w:rsid w:val="00203C7F"/>
    <w:rsid w:val="00205169"/>
    <w:rsid w:val="002060B6"/>
    <w:rsid w:val="00206468"/>
    <w:rsid w:val="00206F11"/>
    <w:rsid w:val="00211256"/>
    <w:rsid w:val="00211D6F"/>
    <w:rsid w:val="0021483B"/>
    <w:rsid w:val="00214A88"/>
    <w:rsid w:val="00215FBD"/>
    <w:rsid w:val="0022097B"/>
    <w:rsid w:val="00220D53"/>
    <w:rsid w:val="00223793"/>
    <w:rsid w:val="00224159"/>
    <w:rsid w:val="002248D1"/>
    <w:rsid w:val="00225BCB"/>
    <w:rsid w:val="002268BF"/>
    <w:rsid w:val="00227E87"/>
    <w:rsid w:val="00233189"/>
    <w:rsid w:val="002352A9"/>
    <w:rsid w:val="00235E9F"/>
    <w:rsid w:val="002366BE"/>
    <w:rsid w:val="0024115D"/>
    <w:rsid w:val="00241184"/>
    <w:rsid w:val="002414A7"/>
    <w:rsid w:val="002420F9"/>
    <w:rsid w:val="002427B6"/>
    <w:rsid w:val="00244BC4"/>
    <w:rsid w:val="0024617F"/>
    <w:rsid w:val="002469E0"/>
    <w:rsid w:val="00246E45"/>
    <w:rsid w:val="00251132"/>
    <w:rsid w:val="002512A8"/>
    <w:rsid w:val="002526D6"/>
    <w:rsid w:val="00252DF0"/>
    <w:rsid w:val="00255236"/>
    <w:rsid w:val="00260D01"/>
    <w:rsid w:val="00262A7F"/>
    <w:rsid w:val="00275E75"/>
    <w:rsid w:val="00277C40"/>
    <w:rsid w:val="0028117C"/>
    <w:rsid w:val="00283660"/>
    <w:rsid w:val="002846AB"/>
    <w:rsid w:val="00285414"/>
    <w:rsid w:val="00287449"/>
    <w:rsid w:val="0029106A"/>
    <w:rsid w:val="00292113"/>
    <w:rsid w:val="0029247E"/>
    <w:rsid w:val="00292AFE"/>
    <w:rsid w:val="00294594"/>
    <w:rsid w:val="00295074"/>
    <w:rsid w:val="0029627F"/>
    <w:rsid w:val="00296F49"/>
    <w:rsid w:val="00297C67"/>
    <w:rsid w:val="00297EDC"/>
    <w:rsid w:val="002A0821"/>
    <w:rsid w:val="002A231A"/>
    <w:rsid w:val="002A32BC"/>
    <w:rsid w:val="002A52B1"/>
    <w:rsid w:val="002B05C0"/>
    <w:rsid w:val="002B4E38"/>
    <w:rsid w:val="002B536B"/>
    <w:rsid w:val="002B725D"/>
    <w:rsid w:val="002B73FB"/>
    <w:rsid w:val="002B7FD0"/>
    <w:rsid w:val="002C22C3"/>
    <w:rsid w:val="002C2B21"/>
    <w:rsid w:val="002C66BF"/>
    <w:rsid w:val="002D148C"/>
    <w:rsid w:val="002D22C1"/>
    <w:rsid w:val="002D3662"/>
    <w:rsid w:val="002D5DF9"/>
    <w:rsid w:val="002D6F58"/>
    <w:rsid w:val="002D7AFC"/>
    <w:rsid w:val="002E0B80"/>
    <w:rsid w:val="002E1040"/>
    <w:rsid w:val="002E11E0"/>
    <w:rsid w:val="002E1D03"/>
    <w:rsid w:val="002E1D4F"/>
    <w:rsid w:val="002E2055"/>
    <w:rsid w:val="002E2E63"/>
    <w:rsid w:val="002E41A5"/>
    <w:rsid w:val="002E4AB9"/>
    <w:rsid w:val="002E4E5D"/>
    <w:rsid w:val="002F1AD9"/>
    <w:rsid w:val="002F26A6"/>
    <w:rsid w:val="002F3555"/>
    <w:rsid w:val="002F4FEF"/>
    <w:rsid w:val="002F511C"/>
    <w:rsid w:val="003015AC"/>
    <w:rsid w:val="0030203A"/>
    <w:rsid w:val="003022A6"/>
    <w:rsid w:val="003027C9"/>
    <w:rsid w:val="003035CC"/>
    <w:rsid w:val="003045DE"/>
    <w:rsid w:val="00305EF6"/>
    <w:rsid w:val="00307079"/>
    <w:rsid w:val="00307BA8"/>
    <w:rsid w:val="00310B21"/>
    <w:rsid w:val="00312218"/>
    <w:rsid w:val="00313734"/>
    <w:rsid w:val="00314394"/>
    <w:rsid w:val="003172EB"/>
    <w:rsid w:val="00317CC6"/>
    <w:rsid w:val="0032005B"/>
    <w:rsid w:val="00320F0E"/>
    <w:rsid w:val="003232A4"/>
    <w:rsid w:val="0032360C"/>
    <w:rsid w:val="003251E5"/>
    <w:rsid w:val="003254C4"/>
    <w:rsid w:val="00325848"/>
    <w:rsid w:val="003264C7"/>
    <w:rsid w:val="003266F6"/>
    <w:rsid w:val="00331ED4"/>
    <w:rsid w:val="003322FC"/>
    <w:rsid w:val="00332300"/>
    <w:rsid w:val="00332CD9"/>
    <w:rsid w:val="0033326C"/>
    <w:rsid w:val="00333FD1"/>
    <w:rsid w:val="00343FB9"/>
    <w:rsid w:val="003442F2"/>
    <w:rsid w:val="003465E1"/>
    <w:rsid w:val="00346957"/>
    <w:rsid w:val="00346B65"/>
    <w:rsid w:val="00353124"/>
    <w:rsid w:val="00353988"/>
    <w:rsid w:val="003579AF"/>
    <w:rsid w:val="003603C0"/>
    <w:rsid w:val="00360E4E"/>
    <w:rsid w:val="0036328F"/>
    <w:rsid w:val="003644E7"/>
    <w:rsid w:val="00364B0C"/>
    <w:rsid w:val="00366320"/>
    <w:rsid w:val="00366377"/>
    <w:rsid w:val="00366940"/>
    <w:rsid w:val="0036752D"/>
    <w:rsid w:val="00370199"/>
    <w:rsid w:val="00373C82"/>
    <w:rsid w:val="00374913"/>
    <w:rsid w:val="003770FB"/>
    <w:rsid w:val="00380583"/>
    <w:rsid w:val="00381E0C"/>
    <w:rsid w:val="00381F93"/>
    <w:rsid w:val="00383653"/>
    <w:rsid w:val="00383C74"/>
    <w:rsid w:val="00384AC2"/>
    <w:rsid w:val="003856AF"/>
    <w:rsid w:val="003858A8"/>
    <w:rsid w:val="00386E6D"/>
    <w:rsid w:val="0039011A"/>
    <w:rsid w:val="00390E4D"/>
    <w:rsid w:val="00392DDD"/>
    <w:rsid w:val="00393525"/>
    <w:rsid w:val="00394A60"/>
    <w:rsid w:val="003968E9"/>
    <w:rsid w:val="00396FC0"/>
    <w:rsid w:val="003A0038"/>
    <w:rsid w:val="003A0F86"/>
    <w:rsid w:val="003A1FA6"/>
    <w:rsid w:val="003A2528"/>
    <w:rsid w:val="003A400E"/>
    <w:rsid w:val="003A7B36"/>
    <w:rsid w:val="003B4216"/>
    <w:rsid w:val="003B4DFD"/>
    <w:rsid w:val="003B5CAB"/>
    <w:rsid w:val="003B5CBA"/>
    <w:rsid w:val="003B75B9"/>
    <w:rsid w:val="003C0366"/>
    <w:rsid w:val="003C171D"/>
    <w:rsid w:val="003C79CC"/>
    <w:rsid w:val="003D2114"/>
    <w:rsid w:val="003D23D9"/>
    <w:rsid w:val="003D263C"/>
    <w:rsid w:val="003D3A91"/>
    <w:rsid w:val="003D649F"/>
    <w:rsid w:val="003D70E9"/>
    <w:rsid w:val="003D7C46"/>
    <w:rsid w:val="003E0595"/>
    <w:rsid w:val="003E18B3"/>
    <w:rsid w:val="003E1A69"/>
    <w:rsid w:val="003E3980"/>
    <w:rsid w:val="003E5EFF"/>
    <w:rsid w:val="003F0EAD"/>
    <w:rsid w:val="003F10A7"/>
    <w:rsid w:val="003F14DB"/>
    <w:rsid w:val="003F1C90"/>
    <w:rsid w:val="003F3AAA"/>
    <w:rsid w:val="003F4DA0"/>
    <w:rsid w:val="003F4FBC"/>
    <w:rsid w:val="003F5966"/>
    <w:rsid w:val="003F6C08"/>
    <w:rsid w:val="003F754B"/>
    <w:rsid w:val="004049EE"/>
    <w:rsid w:val="0041154D"/>
    <w:rsid w:val="00412108"/>
    <w:rsid w:val="00412F13"/>
    <w:rsid w:val="00413C37"/>
    <w:rsid w:val="00415818"/>
    <w:rsid w:val="0041635A"/>
    <w:rsid w:val="00421DED"/>
    <w:rsid w:val="00422E84"/>
    <w:rsid w:val="00425BA6"/>
    <w:rsid w:val="00425EDE"/>
    <w:rsid w:val="004260F4"/>
    <w:rsid w:val="004344F9"/>
    <w:rsid w:val="00436789"/>
    <w:rsid w:val="00436D05"/>
    <w:rsid w:val="00437068"/>
    <w:rsid w:val="00437690"/>
    <w:rsid w:val="00445CDF"/>
    <w:rsid w:val="004509C7"/>
    <w:rsid w:val="00453536"/>
    <w:rsid w:val="00454181"/>
    <w:rsid w:val="004566D6"/>
    <w:rsid w:val="00456ECE"/>
    <w:rsid w:val="00456F5C"/>
    <w:rsid w:val="00457AE4"/>
    <w:rsid w:val="00457E0F"/>
    <w:rsid w:val="0046076C"/>
    <w:rsid w:val="004607A0"/>
    <w:rsid w:val="00461B91"/>
    <w:rsid w:val="00462277"/>
    <w:rsid w:val="00462B9B"/>
    <w:rsid w:val="0046475B"/>
    <w:rsid w:val="0046485D"/>
    <w:rsid w:val="004648F9"/>
    <w:rsid w:val="00464DC8"/>
    <w:rsid w:val="00467577"/>
    <w:rsid w:val="00471636"/>
    <w:rsid w:val="004718EF"/>
    <w:rsid w:val="00471FFC"/>
    <w:rsid w:val="00472B23"/>
    <w:rsid w:val="00474144"/>
    <w:rsid w:val="00475880"/>
    <w:rsid w:val="004762FA"/>
    <w:rsid w:val="004767B0"/>
    <w:rsid w:val="004773CE"/>
    <w:rsid w:val="00480F5B"/>
    <w:rsid w:val="00481616"/>
    <w:rsid w:val="00481A0C"/>
    <w:rsid w:val="00481AF1"/>
    <w:rsid w:val="00483226"/>
    <w:rsid w:val="0048425F"/>
    <w:rsid w:val="004866ED"/>
    <w:rsid w:val="00491A7A"/>
    <w:rsid w:val="00491F7A"/>
    <w:rsid w:val="004962E2"/>
    <w:rsid w:val="00497320"/>
    <w:rsid w:val="004A0435"/>
    <w:rsid w:val="004A0791"/>
    <w:rsid w:val="004A09A5"/>
    <w:rsid w:val="004A0A7E"/>
    <w:rsid w:val="004A1ACD"/>
    <w:rsid w:val="004A44FB"/>
    <w:rsid w:val="004A4BE4"/>
    <w:rsid w:val="004A5161"/>
    <w:rsid w:val="004B1321"/>
    <w:rsid w:val="004B1CA6"/>
    <w:rsid w:val="004B2500"/>
    <w:rsid w:val="004B63C2"/>
    <w:rsid w:val="004B64C3"/>
    <w:rsid w:val="004C0285"/>
    <w:rsid w:val="004C051D"/>
    <w:rsid w:val="004C095E"/>
    <w:rsid w:val="004C11CE"/>
    <w:rsid w:val="004C1778"/>
    <w:rsid w:val="004C36A1"/>
    <w:rsid w:val="004C490F"/>
    <w:rsid w:val="004C5937"/>
    <w:rsid w:val="004C5C95"/>
    <w:rsid w:val="004C61F3"/>
    <w:rsid w:val="004C7192"/>
    <w:rsid w:val="004D095F"/>
    <w:rsid w:val="004D0B60"/>
    <w:rsid w:val="004D1573"/>
    <w:rsid w:val="004D1A96"/>
    <w:rsid w:val="004D2D58"/>
    <w:rsid w:val="004D6E82"/>
    <w:rsid w:val="004D70D3"/>
    <w:rsid w:val="004E2D4B"/>
    <w:rsid w:val="004F0132"/>
    <w:rsid w:val="004F09E6"/>
    <w:rsid w:val="004F1726"/>
    <w:rsid w:val="004F795B"/>
    <w:rsid w:val="005008B4"/>
    <w:rsid w:val="0050189E"/>
    <w:rsid w:val="00503C42"/>
    <w:rsid w:val="00504B7C"/>
    <w:rsid w:val="00505C4E"/>
    <w:rsid w:val="00506810"/>
    <w:rsid w:val="0051242B"/>
    <w:rsid w:val="00514D55"/>
    <w:rsid w:val="00515FFF"/>
    <w:rsid w:val="00516379"/>
    <w:rsid w:val="00516B93"/>
    <w:rsid w:val="00520DAE"/>
    <w:rsid w:val="005211E3"/>
    <w:rsid w:val="005229FE"/>
    <w:rsid w:val="00522C5E"/>
    <w:rsid w:val="00527051"/>
    <w:rsid w:val="0053133B"/>
    <w:rsid w:val="00534B7C"/>
    <w:rsid w:val="00540202"/>
    <w:rsid w:val="00540CF8"/>
    <w:rsid w:val="0054381D"/>
    <w:rsid w:val="00543CA2"/>
    <w:rsid w:val="00543D9D"/>
    <w:rsid w:val="0054406D"/>
    <w:rsid w:val="00544842"/>
    <w:rsid w:val="005449D8"/>
    <w:rsid w:val="005454AE"/>
    <w:rsid w:val="00547939"/>
    <w:rsid w:val="005520B9"/>
    <w:rsid w:val="005531F1"/>
    <w:rsid w:val="005551E4"/>
    <w:rsid w:val="00560E5F"/>
    <w:rsid w:val="0056273F"/>
    <w:rsid w:val="00564991"/>
    <w:rsid w:val="00565D3E"/>
    <w:rsid w:val="0056610B"/>
    <w:rsid w:val="00566216"/>
    <w:rsid w:val="00570ADA"/>
    <w:rsid w:val="00571018"/>
    <w:rsid w:val="005723E9"/>
    <w:rsid w:val="005734D3"/>
    <w:rsid w:val="00573746"/>
    <w:rsid w:val="005747BA"/>
    <w:rsid w:val="00574B69"/>
    <w:rsid w:val="00575A9B"/>
    <w:rsid w:val="0057634A"/>
    <w:rsid w:val="005807A6"/>
    <w:rsid w:val="0058154B"/>
    <w:rsid w:val="0058343E"/>
    <w:rsid w:val="00583F47"/>
    <w:rsid w:val="00585B8A"/>
    <w:rsid w:val="0058689C"/>
    <w:rsid w:val="005873CE"/>
    <w:rsid w:val="005877AE"/>
    <w:rsid w:val="0059487E"/>
    <w:rsid w:val="00595787"/>
    <w:rsid w:val="005958E6"/>
    <w:rsid w:val="00596444"/>
    <w:rsid w:val="005978F0"/>
    <w:rsid w:val="005A0D1C"/>
    <w:rsid w:val="005A2F2C"/>
    <w:rsid w:val="005A5740"/>
    <w:rsid w:val="005A695E"/>
    <w:rsid w:val="005A74BE"/>
    <w:rsid w:val="005B03E3"/>
    <w:rsid w:val="005B1186"/>
    <w:rsid w:val="005B42A8"/>
    <w:rsid w:val="005B5BBD"/>
    <w:rsid w:val="005C0802"/>
    <w:rsid w:val="005C313C"/>
    <w:rsid w:val="005C3648"/>
    <w:rsid w:val="005C5A3C"/>
    <w:rsid w:val="005C5A57"/>
    <w:rsid w:val="005C636C"/>
    <w:rsid w:val="005C6EF2"/>
    <w:rsid w:val="005C77D8"/>
    <w:rsid w:val="005C7E0D"/>
    <w:rsid w:val="005D1FD8"/>
    <w:rsid w:val="005D3260"/>
    <w:rsid w:val="005D384D"/>
    <w:rsid w:val="005D4BB9"/>
    <w:rsid w:val="005D4CC3"/>
    <w:rsid w:val="005D51FC"/>
    <w:rsid w:val="005D640A"/>
    <w:rsid w:val="005D64E3"/>
    <w:rsid w:val="005D69F9"/>
    <w:rsid w:val="005D70E0"/>
    <w:rsid w:val="005D77C7"/>
    <w:rsid w:val="005E296F"/>
    <w:rsid w:val="005E3440"/>
    <w:rsid w:val="005E4215"/>
    <w:rsid w:val="005E522E"/>
    <w:rsid w:val="005E54A5"/>
    <w:rsid w:val="005E70D5"/>
    <w:rsid w:val="005F15A2"/>
    <w:rsid w:val="005F2ED0"/>
    <w:rsid w:val="005F4878"/>
    <w:rsid w:val="005F5C31"/>
    <w:rsid w:val="005F60E9"/>
    <w:rsid w:val="005F768A"/>
    <w:rsid w:val="00600715"/>
    <w:rsid w:val="00600A63"/>
    <w:rsid w:val="00600AE2"/>
    <w:rsid w:val="00602AD1"/>
    <w:rsid w:val="00603E49"/>
    <w:rsid w:val="006044D2"/>
    <w:rsid w:val="00605485"/>
    <w:rsid w:val="00610B1F"/>
    <w:rsid w:val="00610BF9"/>
    <w:rsid w:val="00614FF1"/>
    <w:rsid w:val="00615923"/>
    <w:rsid w:val="006169CA"/>
    <w:rsid w:val="00621225"/>
    <w:rsid w:val="006228F5"/>
    <w:rsid w:val="0062364D"/>
    <w:rsid w:val="0062606B"/>
    <w:rsid w:val="006273EA"/>
    <w:rsid w:val="006313FA"/>
    <w:rsid w:val="00632BF4"/>
    <w:rsid w:val="006337EC"/>
    <w:rsid w:val="00635859"/>
    <w:rsid w:val="00637072"/>
    <w:rsid w:val="0063751F"/>
    <w:rsid w:val="00640563"/>
    <w:rsid w:val="00641FBD"/>
    <w:rsid w:val="00642B05"/>
    <w:rsid w:val="00646ACE"/>
    <w:rsid w:val="006502BA"/>
    <w:rsid w:val="0065035B"/>
    <w:rsid w:val="0065036E"/>
    <w:rsid w:val="00650E9B"/>
    <w:rsid w:val="00654ED5"/>
    <w:rsid w:val="00654FC8"/>
    <w:rsid w:val="006552CE"/>
    <w:rsid w:val="00660864"/>
    <w:rsid w:val="00661592"/>
    <w:rsid w:val="006621C2"/>
    <w:rsid w:val="0066284D"/>
    <w:rsid w:val="00662B47"/>
    <w:rsid w:val="006668F1"/>
    <w:rsid w:val="0067083B"/>
    <w:rsid w:val="00671831"/>
    <w:rsid w:val="00672700"/>
    <w:rsid w:val="00672F8D"/>
    <w:rsid w:val="00673166"/>
    <w:rsid w:val="0067412F"/>
    <w:rsid w:val="00675509"/>
    <w:rsid w:val="006755FA"/>
    <w:rsid w:val="00675B44"/>
    <w:rsid w:val="0067732D"/>
    <w:rsid w:val="0068012E"/>
    <w:rsid w:val="00682AB5"/>
    <w:rsid w:val="00682CA2"/>
    <w:rsid w:val="006849AB"/>
    <w:rsid w:val="00684C7A"/>
    <w:rsid w:val="00686E13"/>
    <w:rsid w:val="00690AA4"/>
    <w:rsid w:val="00692246"/>
    <w:rsid w:val="006924C2"/>
    <w:rsid w:val="00692573"/>
    <w:rsid w:val="006934DB"/>
    <w:rsid w:val="00693C7A"/>
    <w:rsid w:val="00694DE5"/>
    <w:rsid w:val="006956EE"/>
    <w:rsid w:val="006969C1"/>
    <w:rsid w:val="00697F99"/>
    <w:rsid w:val="006A03CD"/>
    <w:rsid w:val="006A32F5"/>
    <w:rsid w:val="006A3C38"/>
    <w:rsid w:val="006A46CC"/>
    <w:rsid w:val="006A7542"/>
    <w:rsid w:val="006B09D5"/>
    <w:rsid w:val="006B1EF9"/>
    <w:rsid w:val="006B2825"/>
    <w:rsid w:val="006B2D49"/>
    <w:rsid w:val="006B2ED3"/>
    <w:rsid w:val="006C07E2"/>
    <w:rsid w:val="006C2B6B"/>
    <w:rsid w:val="006C6AA4"/>
    <w:rsid w:val="006C6EC2"/>
    <w:rsid w:val="006D1121"/>
    <w:rsid w:val="006D3870"/>
    <w:rsid w:val="006D3A37"/>
    <w:rsid w:val="006D3DB5"/>
    <w:rsid w:val="006D4928"/>
    <w:rsid w:val="006D7D1A"/>
    <w:rsid w:val="006E0E08"/>
    <w:rsid w:val="006E12D0"/>
    <w:rsid w:val="006E1F4D"/>
    <w:rsid w:val="006E216C"/>
    <w:rsid w:val="006E429E"/>
    <w:rsid w:val="006F1405"/>
    <w:rsid w:val="006F222E"/>
    <w:rsid w:val="006F29DC"/>
    <w:rsid w:val="006F37BA"/>
    <w:rsid w:val="006F6F9C"/>
    <w:rsid w:val="006F7232"/>
    <w:rsid w:val="007007C2"/>
    <w:rsid w:val="007039D1"/>
    <w:rsid w:val="00704D0B"/>
    <w:rsid w:val="00705667"/>
    <w:rsid w:val="00705B5B"/>
    <w:rsid w:val="00706EE9"/>
    <w:rsid w:val="0070739F"/>
    <w:rsid w:val="00707657"/>
    <w:rsid w:val="007105EE"/>
    <w:rsid w:val="00711BF6"/>
    <w:rsid w:val="007122B8"/>
    <w:rsid w:val="007135E8"/>
    <w:rsid w:val="007148F3"/>
    <w:rsid w:val="00717202"/>
    <w:rsid w:val="0071756C"/>
    <w:rsid w:val="00717821"/>
    <w:rsid w:val="0072060A"/>
    <w:rsid w:val="00720E08"/>
    <w:rsid w:val="007221AD"/>
    <w:rsid w:val="00722555"/>
    <w:rsid w:val="007230B1"/>
    <w:rsid w:val="0072567A"/>
    <w:rsid w:val="00725B88"/>
    <w:rsid w:val="00726763"/>
    <w:rsid w:val="00726796"/>
    <w:rsid w:val="00727C6A"/>
    <w:rsid w:val="00727D1A"/>
    <w:rsid w:val="007321B7"/>
    <w:rsid w:val="007328CE"/>
    <w:rsid w:val="00733DF9"/>
    <w:rsid w:val="00734D97"/>
    <w:rsid w:val="0073528F"/>
    <w:rsid w:val="007352B7"/>
    <w:rsid w:val="00735F30"/>
    <w:rsid w:val="00737358"/>
    <w:rsid w:val="00737637"/>
    <w:rsid w:val="00741C38"/>
    <w:rsid w:val="00744146"/>
    <w:rsid w:val="00751CB6"/>
    <w:rsid w:val="007527AD"/>
    <w:rsid w:val="00753E00"/>
    <w:rsid w:val="00753EB2"/>
    <w:rsid w:val="00755035"/>
    <w:rsid w:val="0075560B"/>
    <w:rsid w:val="0076134E"/>
    <w:rsid w:val="00765A01"/>
    <w:rsid w:val="00767135"/>
    <w:rsid w:val="00770B95"/>
    <w:rsid w:val="007731E4"/>
    <w:rsid w:val="00773F49"/>
    <w:rsid w:val="00775619"/>
    <w:rsid w:val="0077580D"/>
    <w:rsid w:val="00775928"/>
    <w:rsid w:val="00777205"/>
    <w:rsid w:val="00777927"/>
    <w:rsid w:val="00780130"/>
    <w:rsid w:val="00785691"/>
    <w:rsid w:val="007859D7"/>
    <w:rsid w:val="007872E0"/>
    <w:rsid w:val="00790011"/>
    <w:rsid w:val="00790424"/>
    <w:rsid w:val="00793C06"/>
    <w:rsid w:val="007973FD"/>
    <w:rsid w:val="007978F0"/>
    <w:rsid w:val="007A688A"/>
    <w:rsid w:val="007A7EB7"/>
    <w:rsid w:val="007B0A23"/>
    <w:rsid w:val="007B10A5"/>
    <w:rsid w:val="007B1391"/>
    <w:rsid w:val="007B13CF"/>
    <w:rsid w:val="007B19E4"/>
    <w:rsid w:val="007B1F85"/>
    <w:rsid w:val="007B4CFF"/>
    <w:rsid w:val="007B5157"/>
    <w:rsid w:val="007B5CAA"/>
    <w:rsid w:val="007B670D"/>
    <w:rsid w:val="007B6781"/>
    <w:rsid w:val="007B6C5E"/>
    <w:rsid w:val="007B7F47"/>
    <w:rsid w:val="007C3B88"/>
    <w:rsid w:val="007C49A5"/>
    <w:rsid w:val="007C4AA4"/>
    <w:rsid w:val="007C6E64"/>
    <w:rsid w:val="007D03ED"/>
    <w:rsid w:val="007D07F6"/>
    <w:rsid w:val="007D1592"/>
    <w:rsid w:val="007D214E"/>
    <w:rsid w:val="007D2D4E"/>
    <w:rsid w:val="007D309A"/>
    <w:rsid w:val="007D346E"/>
    <w:rsid w:val="007D4003"/>
    <w:rsid w:val="007D4185"/>
    <w:rsid w:val="007D74DF"/>
    <w:rsid w:val="007E4077"/>
    <w:rsid w:val="007E4F3B"/>
    <w:rsid w:val="007F3D5E"/>
    <w:rsid w:val="007F462E"/>
    <w:rsid w:val="007F4F31"/>
    <w:rsid w:val="007F5B9D"/>
    <w:rsid w:val="007F66BC"/>
    <w:rsid w:val="007F6F1C"/>
    <w:rsid w:val="00800E19"/>
    <w:rsid w:val="00801BE1"/>
    <w:rsid w:val="00807177"/>
    <w:rsid w:val="00807761"/>
    <w:rsid w:val="0080798F"/>
    <w:rsid w:val="008101BE"/>
    <w:rsid w:val="008119CC"/>
    <w:rsid w:val="00812ED0"/>
    <w:rsid w:val="00814958"/>
    <w:rsid w:val="00816E0E"/>
    <w:rsid w:val="008210C6"/>
    <w:rsid w:val="00821462"/>
    <w:rsid w:val="00821D19"/>
    <w:rsid w:val="00825A71"/>
    <w:rsid w:val="008263E4"/>
    <w:rsid w:val="00834FB8"/>
    <w:rsid w:val="00835875"/>
    <w:rsid w:val="00836744"/>
    <w:rsid w:val="00836913"/>
    <w:rsid w:val="00836F40"/>
    <w:rsid w:val="00836FFB"/>
    <w:rsid w:val="00837603"/>
    <w:rsid w:val="00841E9F"/>
    <w:rsid w:val="0084309F"/>
    <w:rsid w:val="00843EC0"/>
    <w:rsid w:val="008508ED"/>
    <w:rsid w:val="00851954"/>
    <w:rsid w:val="0086163B"/>
    <w:rsid w:val="0086434D"/>
    <w:rsid w:val="008705A8"/>
    <w:rsid w:val="00871B89"/>
    <w:rsid w:val="00872426"/>
    <w:rsid w:val="008731AF"/>
    <w:rsid w:val="00875C84"/>
    <w:rsid w:val="008765AA"/>
    <w:rsid w:val="00877CA8"/>
    <w:rsid w:val="00880FCE"/>
    <w:rsid w:val="0088138C"/>
    <w:rsid w:val="00883A64"/>
    <w:rsid w:val="0088486A"/>
    <w:rsid w:val="0088491B"/>
    <w:rsid w:val="00886287"/>
    <w:rsid w:val="00886887"/>
    <w:rsid w:val="00886DF2"/>
    <w:rsid w:val="00887FC3"/>
    <w:rsid w:val="00891656"/>
    <w:rsid w:val="00892B5B"/>
    <w:rsid w:val="008930A3"/>
    <w:rsid w:val="00894F2B"/>
    <w:rsid w:val="00895D0B"/>
    <w:rsid w:val="008978DD"/>
    <w:rsid w:val="008A1770"/>
    <w:rsid w:val="008A3A40"/>
    <w:rsid w:val="008A5563"/>
    <w:rsid w:val="008A5CA9"/>
    <w:rsid w:val="008A5F92"/>
    <w:rsid w:val="008B04EC"/>
    <w:rsid w:val="008B1A25"/>
    <w:rsid w:val="008B2E54"/>
    <w:rsid w:val="008B717F"/>
    <w:rsid w:val="008B75CB"/>
    <w:rsid w:val="008B77BF"/>
    <w:rsid w:val="008C0617"/>
    <w:rsid w:val="008C19AC"/>
    <w:rsid w:val="008C33E0"/>
    <w:rsid w:val="008C5814"/>
    <w:rsid w:val="008C682C"/>
    <w:rsid w:val="008C6C1E"/>
    <w:rsid w:val="008C6CE6"/>
    <w:rsid w:val="008C76F2"/>
    <w:rsid w:val="008D02FB"/>
    <w:rsid w:val="008D16E7"/>
    <w:rsid w:val="008D3BA3"/>
    <w:rsid w:val="008D6F1E"/>
    <w:rsid w:val="008D756F"/>
    <w:rsid w:val="008E1D0A"/>
    <w:rsid w:val="008E223A"/>
    <w:rsid w:val="008E4C05"/>
    <w:rsid w:val="008E563B"/>
    <w:rsid w:val="008F0C61"/>
    <w:rsid w:val="008F2476"/>
    <w:rsid w:val="008F3EC4"/>
    <w:rsid w:val="008F58C1"/>
    <w:rsid w:val="008F6570"/>
    <w:rsid w:val="008F6C04"/>
    <w:rsid w:val="008F6DE8"/>
    <w:rsid w:val="008F7441"/>
    <w:rsid w:val="008F7CAD"/>
    <w:rsid w:val="00900DD0"/>
    <w:rsid w:val="00902231"/>
    <w:rsid w:val="00902A8A"/>
    <w:rsid w:val="00904DED"/>
    <w:rsid w:val="00906EAB"/>
    <w:rsid w:val="009100A7"/>
    <w:rsid w:val="009104BF"/>
    <w:rsid w:val="00910A5B"/>
    <w:rsid w:val="00911F8B"/>
    <w:rsid w:val="00912566"/>
    <w:rsid w:val="00913522"/>
    <w:rsid w:val="0091740E"/>
    <w:rsid w:val="00921532"/>
    <w:rsid w:val="00921A43"/>
    <w:rsid w:val="009229B3"/>
    <w:rsid w:val="009246D7"/>
    <w:rsid w:val="00924B92"/>
    <w:rsid w:val="009252C2"/>
    <w:rsid w:val="00925305"/>
    <w:rsid w:val="009258CC"/>
    <w:rsid w:val="00926C04"/>
    <w:rsid w:val="00927D78"/>
    <w:rsid w:val="009323E6"/>
    <w:rsid w:val="00934854"/>
    <w:rsid w:val="00935366"/>
    <w:rsid w:val="0093632D"/>
    <w:rsid w:val="009420B9"/>
    <w:rsid w:val="00943BE6"/>
    <w:rsid w:val="00943D45"/>
    <w:rsid w:val="00943EF0"/>
    <w:rsid w:val="00944078"/>
    <w:rsid w:val="009454C4"/>
    <w:rsid w:val="00953A7E"/>
    <w:rsid w:val="009543CF"/>
    <w:rsid w:val="00957474"/>
    <w:rsid w:val="009579D6"/>
    <w:rsid w:val="00957AC9"/>
    <w:rsid w:val="009603B9"/>
    <w:rsid w:val="009625D1"/>
    <w:rsid w:val="00962F8F"/>
    <w:rsid w:val="00963304"/>
    <w:rsid w:val="0096392C"/>
    <w:rsid w:val="00966839"/>
    <w:rsid w:val="0096798A"/>
    <w:rsid w:val="00970738"/>
    <w:rsid w:val="009711A7"/>
    <w:rsid w:val="00971DE3"/>
    <w:rsid w:val="0097246C"/>
    <w:rsid w:val="009729DB"/>
    <w:rsid w:val="0097519D"/>
    <w:rsid w:val="00975544"/>
    <w:rsid w:val="009756D9"/>
    <w:rsid w:val="009758F9"/>
    <w:rsid w:val="009770B9"/>
    <w:rsid w:val="00984806"/>
    <w:rsid w:val="00984A62"/>
    <w:rsid w:val="00985315"/>
    <w:rsid w:val="009903F3"/>
    <w:rsid w:val="0099150E"/>
    <w:rsid w:val="00992181"/>
    <w:rsid w:val="00993D69"/>
    <w:rsid w:val="009945C0"/>
    <w:rsid w:val="00994894"/>
    <w:rsid w:val="00994D21"/>
    <w:rsid w:val="00995876"/>
    <w:rsid w:val="009972E8"/>
    <w:rsid w:val="009A2449"/>
    <w:rsid w:val="009A4EDE"/>
    <w:rsid w:val="009A5268"/>
    <w:rsid w:val="009A7890"/>
    <w:rsid w:val="009B03BE"/>
    <w:rsid w:val="009B1988"/>
    <w:rsid w:val="009B5517"/>
    <w:rsid w:val="009C6FF4"/>
    <w:rsid w:val="009D0BD7"/>
    <w:rsid w:val="009D329E"/>
    <w:rsid w:val="009D3C37"/>
    <w:rsid w:val="009D45CE"/>
    <w:rsid w:val="009D7313"/>
    <w:rsid w:val="009E200C"/>
    <w:rsid w:val="009E2AD9"/>
    <w:rsid w:val="009E3AF5"/>
    <w:rsid w:val="009E6085"/>
    <w:rsid w:val="009E6A77"/>
    <w:rsid w:val="009F26F4"/>
    <w:rsid w:val="009F6D17"/>
    <w:rsid w:val="009F7A4E"/>
    <w:rsid w:val="00A00131"/>
    <w:rsid w:val="00A0277D"/>
    <w:rsid w:val="00A03FEE"/>
    <w:rsid w:val="00A05809"/>
    <w:rsid w:val="00A05EC6"/>
    <w:rsid w:val="00A072AC"/>
    <w:rsid w:val="00A10E94"/>
    <w:rsid w:val="00A13D5C"/>
    <w:rsid w:val="00A21895"/>
    <w:rsid w:val="00A22A97"/>
    <w:rsid w:val="00A2390A"/>
    <w:rsid w:val="00A25D7D"/>
    <w:rsid w:val="00A32174"/>
    <w:rsid w:val="00A3225B"/>
    <w:rsid w:val="00A325F7"/>
    <w:rsid w:val="00A348B1"/>
    <w:rsid w:val="00A365D4"/>
    <w:rsid w:val="00A41622"/>
    <w:rsid w:val="00A42638"/>
    <w:rsid w:val="00A433A6"/>
    <w:rsid w:val="00A46D7F"/>
    <w:rsid w:val="00A47E2E"/>
    <w:rsid w:val="00A51531"/>
    <w:rsid w:val="00A53032"/>
    <w:rsid w:val="00A53066"/>
    <w:rsid w:val="00A540DD"/>
    <w:rsid w:val="00A54CCD"/>
    <w:rsid w:val="00A55A44"/>
    <w:rsid w:val="00A55B98"/>
    <w:rsid w:val="00A565A9"/>
    <w:rsid w:val="00A56A44"/>
    <w:rsid w:val="00A56E69"/>
    <w:rsid w:val="00A570CF"/>
    <w:rsid w:val="00A57792"/>
    <w:rsid w:val="00A60860"/>
    <w:rsid w:val="00A60C5D"/>
    <w:rsid w:val="00A611B3"/>
    <w:rsid w:val="00A61B66"/>
    <w:rsid w:val="00A62CA6"/>
    <w:rsid w:val="00A63325"/>
    <w:rsid w:val="00A64D36"/>
    <w:rsid w:val="00A66013"/>
    <w:rsid w:val="00A67701"/>
    <w:rsid w:val="00A70398"/>
    <w:rsid w:val="00A7212D"/>
    <w:rsid w:val="00A72E6F"/>
    <w:rsid w:val="00A743D6"/>
    <w:rsid w:val="00A81C2B"/>
    <w:rsid w:val="00A82703"/>
    <w:rsid w:val="00A82C1D"/>
    <w:rsid w:val="00A857AB"/>
    <w:rsid w:val="00A859D0"/>
    <w:rsid w:val="00A8632A"/>
    <w:rsid w:val="00A87DCB"/>
    <w:rsid w:val="00A90536"/>
    <w:rsid w:val="00A90977"/>
    <w:rsid w:val="00A9102F"/>
    <w:rsid w:val="00A91A61"/>
    <w:rsid w:val="00A91A64"/>
    <w:rsid w:val="00A92A2E"/>
    <w:rsid w:val="00A94B71"/>
    <w:rsid w:val="00A95036"/>
    <w:rsid w:val="00A96C27"/>
    <w:rsid w:val="00AA0CDF"/>
    <w:rsid w:val="00AA0DA5"/>
    <w:rsid w:val="00AA2806"/>
    <w:rsid w:val="00AA2D2B"/>
    <w:rsid w:val="00AA34D9"/>
    <w:rsid w:val="00AA3716"/>
    <w:rsid w:val="00AA37A1"/>
    <w:rsid w:val="00AA5423"/>
    <w:rsid w:val="00AB085F"/>
    <w:rsid w:val="00AB3ABA"/>
    <w:rsid w:val="00AB4112"/>
    <w:rsid w:val="00AB60BA"/>
    <w:rsid w:val="00AB655F"/>
    <w:rsid w:val="00AC1361"/>
    <w:rsid w:val="00AC3A83"/>
    <w:rsid w:val="00AC4001"/>
    <w:rsid w:val="00AC56EE"/>
    <w:rsid w:val="00AC57F0"/>
    <w:rsid w:val="00AC6D30"/>
    <w:rsid w:val="00AD2763"/>
    <w:rsid w:val="00AD4319"/>
    <w:rsid w:val="00AE0F82"/>
    <w:rsid w:val="00AE2D3C"/>
    <w:rsid w:val="00AE3249"/>
    <w:rsid w:val="00AE45C1"/>
    <w:rsid w:val="00AE593D"/>
    <w:rsid w:val="00AE70B9"/>
    <w:rsid w:val="00AE7827"/>
    <w:rsid w:val="00AF1EDE"/>
    <w:rsid w:val="00AF4550"/>
    <w:rsid w:val="00AF5B53"/>
    <w:rsid w:val="00AF64A3"/>
    <w:rsid w:val="00B00139"/>
    <w:rsid w:val="00B0147B"/>
    <w:rsid w:val="00B0346B"/>
    <w:rsid w:val="00B03999"/>
    <w:rsid w:val="00B049EB"/>
    <w:rsid w:val="00B054D6"/>
    <w:rsid w:val="00B05C50"/>
    <w:rsid w:val="00B0658A"/>
    <w:rsid w:val="00B1043F"/>
    <w:rsid w:val="00B10F1D"/>
    <w:rsid w:val="00B14356"/>
    <w:rsid w:val="00B14CDD"/>
    <w:rsid w:val="00B201B0"/>
    <w:rsid w:val="00B24625"/>
    <w:rsid w:val="00B25F58"/>
    <w:rsid w:val="00B26A58"/>
    <w:rsid w:val="00B26C9D"/>
    <w:rsid w:val="00B3090B"/>
    <w:rsid w:val="00B347A6"/>
    <w:rsid w:val="00B35322"/>
    <w:rsid w:val="00B368B5"/>
    <w:rsid w:val="00B451E2"/>
    <w:rsid w:val="00B4664E"/>
    <w:rsid w:val="00B51CF5"/>
    <w:rsid w:val="00B5359F"/>
    <w:rsid w:val="00B53907"/>
    <w:rsid w:val="00B55A4B"/>
    <w:rsid w:val="00B55A89"/>
    <w:rsid w:val="00B55EDA"/>
    <w:rsid w:val="00B57528"/>
    <w:rsid w:val="00B60BA0"/>
    <w:rsid w:val="00B6285C"/>
    <w:rsid w:val="00B62D44"/>
    <w:rsid w:val="00B63EA2"/>
    <w:rsid w:val="00B67291"/>
    <w:rsid w:val="00B67687"/>
    <w:rsid w:val="00B71E32"/>
    <w:rsid w:val="00B727C8"/>
    <w:rsid w:val="00B7406E"/>
    <w:rsid w:val="00B74DFC"/>
    <w:rsid w:val="00B75811"/>
    <w:rsid w:val="00B75E4D"/>
    <w:rsid w:val="00B77BDB"/>
    <w:rsid w:val="00B80176"/>
    <w:rsid w:val="00B80A04"/>
    <w:rsid w:val="00B810DC"/>
    <w:rsid w:val="00B8380E"/>
    <w:rsid w:val="00B83C23"/>
    <w:rsid w:val="00B84A0C"/>
    <w:rsid w:val="00B84B0E"/>
    <w:rsid w:val="00B85DBF"/>
    <w:rsid w:val="00B91823"/>
    <w:rsid w:val="00B9186E"/>
    <w:rsid w:val="00B91A14"/>
    <w:rsid w:val="00B92ABB"/>
    <w:rsid w:val="00B96188"/>
    <w:rsid w:val="00B96E71"/>
    <w:rsid w:val="00BA1224"/>
    <w:rsid w:val="00BA215B"/>
    <w:rsid w:val="00BA317C"/>
    <w:rsid w:val="00BA6085"/>
    <w:rsid w:val="00BA6FDF"/>
    <w:rsid w:val="00BB2145"/>
    <w:rsid w:val="00BB660A"/>
    <w:rsid w:val="00BB78C6"/>
    <w:rsid w:val="00BC019C"/>
    <w:rsid w:val="00BC68F3"/>
    <w:rsid w:val="00BD03E0"/>
    <w:rsid w:val="00BD0514"/>
    <w:rsid w:val="00BD1D3C"/>
    <w:rsid w:val="00BD2249"/>
    <w:rsid w:val="00BD3826"/>
    <w:rsid w:val="00BD564F"/>
    <w:rsid w:val="00BE0E1E"/>
    <w:rsid w:val="00BE114F"/>
    <w:rsid w:val="00BF1918"/>
    <w:rsid w:val="00BF1F56"/>
    <w:rsid w:val="00BF2296"/>
    <w:rsid w:val="00BF245A"/>
    <w:rsid w:val="00BF3062"/>
    <w:rsid w:val="00BF4E02"/>
    <w:rsid w:val="00BF5AF4"/>
    <w:rsid w:val="00BF7EB1"/>
    <w:rsid w:val="00C02700"/>
    <w:rsid w:val="00C0490E"/>
    <w:rsid w:val="00C04D0D"/>
    <w:rsid w:val="00C04F72"/>
    <w:rsid w:val="00C07110"/>
    <w:rsid w:val="00C13B48"/>
    <w:rsid w:val="00C14137"/>
    <w:rsid w:val="00C22E92"/>
    <w:rsid w:val="00C2353F"/>
    <w:rsid w:val="00C23985"/>
    <w:rsid w:val="00C24AAB"/>
    <w:rsid w:val="00C32E48"/>
    <w:rsid w:val="00C336DF"/>
    <w:rsid w:val="00C36B0F"/>
    <w:rsid w:val="00C375D1"/>
    <w:rsid w:val="00C379BE"/>
    <w:rsid w:val="00C40F86"/>
    <w:rsid w:val="00C4152F"/>
    <w:rsid w:val="00C43AD2"/>
    <w:rsid w:val="00C477CF"/>
    <w:rsid w:val="00C52AD3"/>
    <w:rsid w:val="00C55175"/>
    <w:rsid w:val="00C55E43"/>
    <w:rsid w:val="00C5733B"/>
    <w:rsid w:val="00C6095B"/>
    <w:rsid w:val="00C60A9F"/>
    <w:rsid w:val="00C60CB3"/>
    <w:rsid w:val="00C61656"/>
    <w:rsid w:val="00C61D05"/>
    <w:rsid w:val="00C628C9"/>
    <w:rsid w:val="00C62E0C"/>
    <w:rsid w:val="00C64191"/>
    <w:rsid w:val="00C643A9"/>
    <w:rsid w:val="00C66E56"/>
    <w:rsid w:val="00C67BE8"/>
    <w:rsid w:val="00C71106"/>
    <w:rsid w:val="00C72EAB"/>
    <w:rsid w:val="00C73700"/>
    <w:rsid w:val="00C773E7"/>
    <w:rsid w:val="00C8259F"/>
    <w:rsid w:val="00C85499"/>
    <w:rsid w:val="00C9085B"/>
    <w:rsid w:val="00C90C87"/>
    <w:rsid w:val="00C9150C"/>
    <w:rsid w:val="00C939F1"/>
    <w:rsid w:val="00C9419F"/>
    <w:rsid w:val="00C94454"/>
    <w:rsid w:val="00C96929"/>
    <w:rsid w:val="00C9743E"/>
    <w:rsid w:val="00C97EA4"/>
    <w:rsid w:val="00CA10B4"/>
    <w:rsid w:val="00CA24FC"/>
    <w:rsid w:val="00CA26BA"/>
    <w:rsid w:val="00CA2E23"/>
    <w:rsid w:val="00CA5066"/>
    <w:rsid w:val="00CA5975"/>
    <w:rsid w:val="00CA6265"/>
    <w:rsid w:val="00CB196C"/>
    <w:rsid w:val="00CB29AA"/>
    <w:rsid w:val="00CB337F"/>
    <w:rsid w:val="00CB5B50"/>
    <w:rsid w:val="00CC02D9"/>
    <w:rsid w:val="00CC0682"/>
    <w:rsid w:val="00CC1BE4"/>
    <w:rsid w:val="00CC29F3"/>
    <w:rsid w:val="00CC330B"/>
    <w:rsid w:val="00CC4413"/>
    <w:rsid w:val="00CC68B8"/>
    <w:rsid w:val="00CD2C61"/>
    <w:rsid w:val="00CD3543"/>
    <w:rsid w:val="00CD4A8F"/>
    <w:rsid w:val="00CD4B7D"/>
    <w:rsid w:val="00CD624D"/>
    <w:rsid w:val="00CD671D"/>
    <w:rsid w:val="00CD6B14"/>
    <w:rsid w:val="00CE07E4"/>
    <w:rsid w:val="00CE5146"/>
    <w:rsid w:val="00CE641C"/>
    <w:rsid w:val="00CE66FB"/>
    <w:rsid w:val="00CE6968"/>
    <w:rsid w:val="00CE6FDC"/>
    <w:rsid w:val="00CF29ED"/>
    <w:rsid w:val="00CF3FA8"/>
    <w:rsid w:val="00CF4259"/>
    <w:rsid w:val="00CF4BA2"/>
    <w:rsid w:val="00CF4FE9"/>
    <w:rsid w:val="00CF58EB"/>
    <w:rsid w:val="00CF637D"/>
    <w:rsid w:val="00CF66D0"/>
    <w:rsid w:val="00CF69B7"/>
    <w:rsid w:val="00CF6FC8"/>
    <w:rsid w:val="00D02F33"/>
    <w:rsid w:val="00D04DE5"/>
    <w:rsid w:val="00D06700"/>
    <w:rsid w:val="00D1008A"/>
    <w:rsid w:val="00D12287"/>
    <w:rsid w:val="00D14B2A"/>
    <w:rsid w:val="00D211A9"/>
    <w:rsid w:val="00D211D3"/>
    <w:rsid w:val="00D2446A"/>
    <w:rsid w:val="00D24743"/>
    <w:rsid w:val="00D26CEA"/>
    <w:rsid w:val="00D30AE8"/>
    <w:rsid w:val="00D30D64"/>
    <w:rsid w:val="00D320FA"/>
    <w:rsid w:val="00D33658"/>
    <w:rsid w:val="00D368D0"/>
    <w:rsid w:val="00D41C6C"/>
    <w:rsid w:val="00D42058"/>
    <w:rsid w:val="00D42ACE"/>
    <w:rsid w:val="00D4587C"/>
    <w:rsid w:val="00D46D7A"/>
    <w:rsid w:val="00D479F1"/>
    <w:rsid w:val="00D51D7C"/>
    <w:rsid w:val="00D54779"/>
    <w:rsid w:val="00D54B56"/>
    <w:rsid w:val="00D55A91"/>
    <w:rsid w:val="00D564DE"/>
    <w:rsid w:val="00D57B79"/>
    <w:rsid w:val="00D57BB9"/>
    <w:rsid w:val="00D60294"/>
    <w:rsid w:val="00D61000"/>
    <w:rsid w:val="00D65356"/>
    <w:rsid w:val="00D6742A"/>
    <w:rsid w:val="00D7106E"/>
    <w:rsid w:val="00D712D4"/>
    <w:rsid w:val="00D76002"/>
    <w:rsid w:val="00D768D7"/>
    <w:rsid w:val="00D80EC4"/>
    <w:rsid w:val="00D816DF"/>
    <w:rsid w:val="00D82E2D"/>
    <w:rsid w:val="00D82EA4"/>
    <w:rsid w:val="00D84DE0"/>
    <w:rsid w:val="00D85056"/>
    <w:rsid w:val="00D86E2C"/>
    <w:rsid w:val="00D93E78"/>
    <w:rsid w:val="00D95480"/>
    <w:rsid w:val="00D95EA1"/>
    <w:rsid w:val="00D97FDC"/>
    <w:rsid w:val="00DA1E7A"/>
    <w:rsid w:val="00DA2C8D"/>
    <w:rsid w:val="00DA42EB"/>
    <w:rsid w:val="00DA47E9"/>
    <w:rsid w:val="00DB183A"/>
    <w:rsid w:val="00DB2DDF"/>
    <w:rsid w:val="00DB3331"/>
    <w:rsid w:val="00DB5A14"/>
    <w:rsid w:val="00DB6283"/>
    <w:rsid w:val="00DB7374"/>
    <w:rsid w:val="00DC1A87"/>
    <w:rsid w:val="00DC40B6"/>
    <w:rsid w:val="00DD07BA"/>
    <w:rsid w:val="00DD0EEB"/>
    <w:rsid w:val="00DD20F1"/>
    <w:rsid w:val="00DD25CD"/>
    <w:rsid w:val="00DD4A5D"/>
    <w:rsid w:val="00DD619B"/>
    <w:rsid w:val="00DD76EC"/>
    <w:rsid w:val="00DD7DCB"/>
    <w:rsid w:val="00DE079E"/>
    <w:rsid w:val="00DE19FC"/>
    <w:rsid w:val="00DE7D37"/>
    <w:rsid w:val="00DF0EEA"/>
    <w:rsid w:val="00DF24A0"/>
    <w:rsid w:val="00DF2F48"/>
    <w:rsid w:val="00DF4AA6"/>
    <w:rsid w:val="00DF5C22"/>
    <w:rsid w:val="00DF6270"/>
    <w:rsid w:val="00E00AD8"/>
    <w:rsid w:val="00E05211"/>
    <w:rsid w:val="00E0573A"/>
    <w:rsid w:val="00E108BC"/>
    <w:rsid w:val="00E10FA5"/>
    <w:rsid w:val="00E12271"/>
    <w:rsid w:val="00E13BDB"/>
    <w:rsid w:val="00E13E0E"/>
    <w:rsid w:val="00E14447"/>
    <w:rsid w:val="00E15A40"/>
    <w:rsid w:val="00E15EE8"/>
    <w:rsid w:val="00E17ACF"/>
    <w:rsid w:val="00E2655B"/>
    <w:rsid w:val="00E27D77"/>
    <w:rsid w:val="00E337CE"/>
    <w:rsid w:val="00E33EC7"/>
    <w:rsid w:val="00E357A3"/>
    <w:rsid w:val="00E36573"/>
    <w:rsid w:val="00E37FC4"/>
    <w:rsid w:val="00E40133"/>
    <w:rsid w:val="00E44B72"/>
    <w:rsid w:val="00E4544C"/>
    <w:rsid w:val="00E546E5"/>
    <w:rsid w:val="00E5655A"/>
    <w:rsid w:val="00E56B4F"/>
    <w:rsid w:val="00E60B65"/>
    <w:rsid w:val="00E62123"/>
    <w:rsid w:val="00E62BE1"/>
    <w:rsid w:val="00E63167"/>
    <w:rsid w:val="00E633F0"/>
    <w:rsid w:val="00E66D8C"/>
    <w:rsid w:val="00E67167"/>
    <w:rsid w:val="00E673F4"/>
    <w:rsid w:val="00E67A08"/>
    <w:rsid w:val="00E717FF"/>
    <w:rsid w:val="00E71DDA"/>
    <w:rsid w:val="00E7299C"/>
    <w:rsid w:val="00E743E4"/>
    <w:rsid w:val="00E74941"/>
    <w:rsid w:val="00E74947"/>
    <w:rsid w:val="00E75F33"/>
    <w:rsid w:val="00E81AE3"/>
    <w:rsid w:val="00E82C4A"/>
    <w:rsid w:val="00E82F5B"/>
    <w:rsid w:val="00E85178"/>
    <w:rsid w:val="00E86A5F"/>
    <w:rsid w:val="00E86B1C"/>
    <w:rsid w:val="00E923F3"/>
    <w:rsid w:val="00E9654E"/>
    <w:rsid w:val="00E96D5D"/>
    <w:rsid w:val="00EA4D9E"/>
    <w:rsid w:val="00EA5279"/>
    <w:rsid w:val="00EA68A1"/>
    <w:rsid w:val="00EA6BE0"/>
    <w:rsid w:val="00EB0818"/>
    <w:rsid w:val="00EB3D51"/>
    <w:rsid w:val="00EB4DF3"/>
    <w:rsid w:val="00EB693E"/>
    <w:rsid w:val="00EB726D"/>
    <w:rsid w:val="00EC315D"/>
    <w:rsid w:val="00EC6A95"/>
    <w:rsid w:val="00ED06E6"/>
    <w:rsid w:val="00ED12F6"/>
    <w:rsid w:val="00ED4982"/>
    <w:rsid w:val="00ED64DE"/>
    <w:rsid w:val="00ED6A35"/>
    <w:rsid w:val="00ED6D00"/>
    <w:rsid w:val="00EE1FB5"/>
    <w:rsid w:val="00EE2A54"/>
    <w:rsid w:val="00EE36F8"/>
    <w:rsid w:val="00EE3CEF"/>
    <w:rsid w:val="00EE4A48"/>
    <w:rsid w:val="00EE4F46"/>
    <w:rsid w:val="00EE5262"/>
    <w:rsid w:val="00EE52F7"/>
    <w:rsid w:val="00EF0D2D"/>
    <w:rsid w:val="00EF1617"/>
    <w:rsid w:val="00EF27A3"/>
    <w:rsid w:val="00EF5788"/>
    <w:rsid w:val="00EF59F2"/>
    <w:rsid w:val="00F005E6"/>
    <w:rsid w:val="00F01911"/>
    <w:rsid w:val="00F01F52"/>
    <w:rsid w:val="00F02EC2"/>
    <w:rsid w:val="00F10D80"/>
    <w:rsid w:val="00F12955"/>
    <w:rsid w:val="00F13E9C"/>
    <w:rsid w:val="00F144AE"/>
    <w:rsid w:val="00F14C35"/>
    <w:rsid w:val="00F16AF0"/>
    <w:rsid w:val="00F16B77"/>
    <w:rsid w:val="00F16C6B"/>
    <w:rsid w:val="00F17764"/>
    <w:rsid w:val="00F206E8"/>
    <w:rsid w:val="00F20E46"/>
    <w:rsid w:val="00F21129"/>
    <w:rsid w:val="00F21160"/>
    <w:rsid w:val="00F22458"/>
    <w:rsid w:val="00F227E4"/>
    <w:rsid w:val="00F23C9C"/>
    <w:rsid w:val="00F23D37"/>
    <w:rsid w:val="00F2645A"/>
    <w:rsid w:val="00F2687B"/>
    <w:rsid w:val="00F272CD"/>
    <w:rsid w:val="00F31F4E"/>
    <w:rsid w:val="00F31F4F"/>
    <w:rsid w:val="00F3320C"/>
    <w:rsid w:val="00F33E5C"/>
    <w:rsid w:val="00F34703"/>
    <w:rsid w:val="00F35920"/>
    <w:rsid w:val="00F370DC"/>
    <w:rsid w:val="00F371C7"/>
    <w:rsid w:val="00F37A52"/>
    <w:rsid w:val="00F37BC6"/>
    <w:rsid w:val="00F40038"/>
    <w:rsid w:val="00F406B2"/>
    <w:rsid w:val="00F425FF"/>
    <w:rsid w:val="00F432CC"/>
    <w:rsid w:val="00F43510"/>
    <w:rsid w:val="00F436C2"/>
    <w:rsid w:val="00F43F44"/>
    <w:rsid w:val="00F452BD"/>
    <w:rsid w:val="00F468D8"/>
    <w:rsid w:val="00F47C70"/>
    <w:rsid w:val="00F47C99"/>
    <w:rsid w:val="00F50502"/>
    <w:rsid w:val="00F52965"/>
    <w:rsid w:val="00F5515C"/>
    <w:rsid w:val="00F55695"/>
    <w:rsid w:val="00F57553"/>
    <w:rsid w:val="00F604D3"/>
    <w:rsid w:val="00F61CA0"/>
    <w:rsid w:val="00F61F53"/>
    <w:rsid w:val="00F62870"/>
    <w:rsid w:val="00F64752"/>
    <w:rsid w:val="00F663E1"/>
    <w:rsid w:val="00F66C39"/>
    <w:rsid w:val="00F71010"/>
    <w:rsid w:val="00F710E3"/>
    <w:rsid w:val="00F73299"/>
    <w:rsid w:val="00F75BCC"/>
    <w:rsid w:val="00F76EDC"/>
    <w:rsid w:val="00F771CC"/>
    <w:rsid w:val="00F775CA"/>
    <w:rsid w:val="00F779BD"/>
    <w:rsid w:val="00F77C6D"/>
    <w:rsid w:val="00F805FA"/>
    <w:rsid w:val="00F81311"/>
    <w:rsid w:val="00F8253F"/>
    <w:rsid w:val="00F83A4A"/>
    <w:rsid w:val="00F8490F"/>
    <w:rsid w:val="00F85147"/>
    <w:rsid w:val="00F86537"/>
    <w:rsid w:val="00F86C0C"/>
    <w:rsid w:val="00F87341"/>
    <w:rsid w:val="00F93409"/>
    <w:rsid w:val="00F97060"/>
    <w:rsid w:val="00F97161"/>
    <w:rsid w:val="00FA0C6E"/>
    <w:rsid w:val="00FA159D"/>
    <w:rsid w:val="00FA22A5"/>
    <w:rsid w:val="00FA417B"/>
    <w:rsid w:val="00FA4991"/>
    <w:rsid w:val="00FA5B90"/>
    <w:rsid w:val="00FB0536"/>
    <w:rsid w:val="00FB0B49"/>
    <w:rsid w:val="00FB0CE0"/>
    <w:rsid w:val="00FB270F"/>
    <w:rsid w:val="00FB3FDF"/>
    <w:rsid w:val="00FB5020"/>
    <w:rsid w:val="00FB541A"/>
    <w:rsid w:val="00FB5B0F"/>
    <w:rsid w:val="00FB5BF6"/>
    <w:rsid w:val="00FB7FFE"/>
    <w:rsid w:val="00FC32CF"/>
    <w:rsid w:val="00FC46D1"/>
    <w:rsid w:val="00FC4FF8"/>
    <w:rsid w:val="00FC6BF5"/>
    <w:rsid w:val="00FD2A5B"/>
    <w:rsid w:val="00FD2FF6"/>
    <w:rsid w:val="00FD3F37"/>
    <w:rsid w:val="00FD4CF0"/>
    <w:rsid w:val="00FD6979"/>
    <w:rsid w:val="00FD7535"/>
    <w:rsid w:val="00FD75A2"/>
    <w:rsid w:val="00FD7968"/>
    <w:rsid w:val="00FE30A6"/>
    <w:rsid w:val="00FE38B5"/>
    <w:rsid w:val="00FE45B4"/>
    <w:rsid w:val="00FE561C"/>
    <w:rsid w:val="00FF0444"/>
    <w:rsid w:val="00FF3D4C"/>
    <w:rsid w:val="00FF5095"/>
    <w:rsid w:val="00FF6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6C77A64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C5814"/>
    <w:pPr>
      <w:widowControl w:val="0"/>
      <w:spacing w:before="200" w:after="20"/>
    </w:pPr>
    <w:rPr>
      <w:rFonts w:ascii="Arial" w:hAnsi="Arial"/>
      <w:szCs w:val="24"/>
      <w:lang w:val="en-US"/>
    </w:rPr>
  </w:style>
  <w:style w:type="paragraph" w:styleId="Titre1">
    <w:name w:val="heading 1"/>
    <w:basedOn w:val="Normal"/>
    <w:next w:val="Normal"/>
    <w:link w:val="Titre1Car"/>
    <w:qFormat/>
    <w:rsid w:val="008C5814"/>
    <w:pPr>
      <w:numPr>
        <w:numId w:val="1"/>
      </w:numPr>
      <w:spacing w:before="480" w:after="60"/>
      <w:jc w:val="both"/>
      <w:outlineLvl w:val="0"/>
    </w:pPr>
    <w:rPr>
      <w:rFonts w:eastAsia="Times"/>
      <w:b/>
      <w:smallCaps/>
      <w:sz w:val="28"/>
      <w:szCs w:val="20"/>
      <w:u w:val="single"/>
    </w:rPr>
  </w:style>
  <w:style w:type="paragraph" w:styleId="Titre2">
    <w:name w:val="heading 2"/>
    <w:basedOn w:val="Normal"/>
    <w:next w:val="Normal"/>
    <w:link w:val="Titre2Car"/>
    <w:qFormat/>
    <w:rsid w:val="008C5814"/>
    <w:pPr>
      <w:numPr>
        <w:ilvl w:val="1"/>
        <w:numId w:val="1"/>
      </w:numPr>
      <w:spacing w:before="360" w:after="60"/>
      <w:jc w:val="both"/>
      <w:outlineLvl w:val="1"/>
    </w:pPr>
    <w:rPr>
      <w:rFonts w:cs="Arial"/>
      <w:b/>
      <w:bCs/>
      <w:sz w:val="24"/>
      <w:szCs w:val="28"/>
    </w:rPr>
  </w:style>
  <w:style w:type="paragraph" w:styleId="Titre3">
    <w:name w:val="heading 3"/>
    <w:basedOn w:val="Normal"/>
    <w:next w:val="Normal"/>
    <w:link w:val="Titre3Car"/>
    <w:qFormat/>
    <w:rsid w:val="00F77C6D"/>
    <w:pPr>
      <w:numPr>
        <w:ilvl w:val="2"/>
        <w:numId w:val="1"/>
      </w:numPr>
      <w:tabs>
        <w:tab w:val="right" w:leader="dot" w:pos="9360"/>
      </w:tabs>
      <w:spacing w:after="60"/>
      <w:jc w:val="both"/>
      <w:outlineLvl w:val="2"/>
    </w:pPr>
    <w:rPr>
      <w:rFonts w:cs="Arial"/>
      <w:sz w:val="24"/>
      <w:szCs w:val="26"/>
    </w:rPr>
  </w:style>
  <w:style w:type="paragraph" w:styleId="Titre4">
    <w:name w:val="heading 4"/>
    <w:basedOn w:val="Normal"/>
    <w:next w:val="Normal"/>
    <w:qFormat/>
    <w:rsid w:val="008C5814"/>
    <w:pPr>
      <w:numPr>
        <w:ilvl w:val="3"/>
        <w:numId w:val="1"/>
      </w:numPr>
      <w:tabs>
        <w:tab w:val="right" w:leader="dot" w:pos="9360"/>
      </w:tabs>
      <w:spacing w:after="60"/>
      <w:jc w:val="both"/>
      <w:outlineLvl w:val="3"/>
    </w:pPr>
    <w:rPr>
      <w:rFonts w:cs="Arial"/>
      <w:sz w:val="24"/>
      <w:szCs w:val="28"/>
      <w:u w:val="single"/>
    </w:rPr>
  </w:style>
  <w:style w:type="paragraph" w:styleId="Titre5">
    <w:name w:val="heading 5"/>
    <w:basedOn w:val="Normal"/>
    <w:next w:val="Normal"/>
    <w:qFormat/>
    <w:rsid w:val="008C5814"/>
    <w:pPr>
      <w:numPr>
        <w:ilvl w:val="4"/>
        <w:numId w:val="1"/>
      </w:numPr>
      <w:tabs>
        <w:tab w:val="right" w:leader="dot" w:pos="9360"/>
      </w:tabs>
      <w:spacing w:after="60"/>
      <w:jc w:val="both"/>
      <w:outlineLvl w:val="4"/>
    </w:pPr>
    <w:rPr>
      <w:i/>
      <w:iCs/>
      <w:sz w:val="24"/>
      <w:szCs w:val="26"/>
    </w:rPr>
  </w:style>
  <w:style w:type="paragraph" w:styleId="Titre6">
    <w:name w:val="heading 6"/>
    <w:basedOn w:val="Normal"/>
    <w:next w:val="Normal"/>
    <w:qFormat/>
    <w:rsid w:val="008C5814"/>
    <w:pPr>
      <w:tabs>
        <w:tab w:val="right" w:leader="dot" w:pos="9360"/>
      </w:tabs>
      <w:spacing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Titre7">
    <w:name w:val="heading 7"/>
    <w:basedOn w:val="Normal"/>
    <w:next w:val="Normal"/>
    <w:qFormat/>
    <w:rsid w:val="008C5814"/>
    <w:pPr>
      <w:tabs>
        <w:tab w:val="right" w:leader="dot" w:pos="9360"/>
      </w:tabs>
      <w:spacing w:after="60"/>
      <w:outlineLvl w:val="6"/>
    </w:pPr>
    <w:rPr>
      <w:rFonts w:ascii="Times New Roman" w:hAnsi="Times New Roman"/>
      <w:sz w:val="24"/>
    </w:rPr>
  </w:style>
  <w:style w:type="paragraph" w:styleId="Titre8">
    <w:name w:val="heading 8"/>
    <w:basedOn w:val="Normal"/>
    <w:next w:val="Normal"/>
    <w:qFormat/>
    <w:rsid w:val="008C5814"/>
    <w:pPr>
      <w:tabs>
        <w:tab w:val="right" w:leader="dot" w:pos="9360"/>
      </w:tabs>
      <w:spacing w:after="60"/>
      <w:outlineLvl w:val="7"/>
    </w:pPr>
    <w:rPr>
      <w:rFonts w:ascii="Times New Roman" w:hAnsi="Times New Roman"/>
      <w:i/>
      <w:iCs/>
      <w:sz w:val="24"/>
    </w:rPr>
  </w:style>
  <w:style w:type="paragraph" w:styleId="Titre9">
    <w:name w:val="heading 9"/>
    <w:basedOn w:val="Normal"/>
    <w:next w:val="Normal"/>
    <w:qFormat/>
    <w:rsid w:val="008C5814"/>
    <w:pPr>
      <w:spacing w:after="60"/>
      <w:outlineLvl w:val="8"/>
    </w:pPr>
    <w:rPr>
      <w:rFonts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Lgende">
    <w:name w:val="caption"/>
    <w:basedOn w:val="Normal"/>
    <w:next w:val="Normal"/>
    <w:qFormat/>
    <w:rsid w:val="008C5814"/>
    <w:pPr>
      <w:spacing w:before="20"/>
      <w:jc w:val="center"/>
    </w:pPr>
    <w:rPr>
      <w:bCs/>
      <w:i/>
      <w:szCs w:val="20"/>
    </w:rPr>
  </w:style>
  <w:style w:type="paragraph" w:styleId="En-tte">
    <w:name w:val="header"/>
    <w:basedOn w:val="Normal"/>
    <w:rsid w:val="008C5814"/>
    <w:pPr>
      <w:tabs>
        <w:tab w:val="center" w:pos="4536"/>
        <w:tab w:val="right" w:pos="9072"/>
      </w:tabs>
      <w:spacing w:before="120" w:after="60"/>
    </w:pPr>
    <w:rPr>
      <w:noProof/>
    </w:rPr>
  </w:style>
  <w:style w:type="paragraph" w:styleId="Pieddepage">
    <w:name w:val="footer"/>
    <w:basedOn w:val="Normal"/>
    <w:rsid w:val="008C5814"/>
    <w:pPr>
      <w:tabs>
        <w:tab w:val="center" w:pos="5040"/>
        <w:tab w:val="right" w:pos="9072"/>
      </w:tabs>
      <w:spacing w:before="60" w:after="60"/>
    </w:pPr>
    <w:rPr>
      <w:sz w:val="16"/>
      <w:szCs w:val="16"/>
    </w:rPr>
  </w:style>
  <w:style w:type="character" w:styleId="Lienhypertexte">
    <w:name w:val="Hyperlink"/>
    <w:uiPriority w:val="99"/>
    <w:rsid w:val="008C5814"/>
    <w:rPr>
      <w:rFonts w:ascii="Arial" w:hAnsi="Arial"/>
      <w:color w:val="0000FF"/>
      <w:sz w:val="20"/>
      <w:u w:val="single"/>
    </w:rPr>
  </w:style>
  <w:style w:type="paragraph" w:styleId="TM1">
    <w:name w:val="toc 1"/>
    <w:basedOn w:val="Normal"/>
    <w:next w:val="Normal"/>
    <w:uiPriority w:val="39"/>
    <w:rsid w:val="008C5814"/>
    <w:pPr>
      <w:tabs>
        <w:tab w:val="left" w:pos="200"/>
        <w:tab w:val="right" w:leader="dot" w:pos="9360"/>
      </w:tabs>
      <w:spacing w:before="160"/>
    </w:pPr>
    <w:rPr>
      <w:noProof/>
      <w:szCs w:val="28"/>
    </w:rPr>
  </w:style>
  <w:style w:type="paragraph" w:styleId="Titre">
    <w:name w:val="Title"/>
    <w:basedOn w:val="Normal"/>
    <w:next w:val="Normal"/>
    <w:qFormat/>
    <w:rsid w:val="008C5814"/>
    <w:pPr>
      <w:spacing w:before="960" w:after="240"/>
      <w:jc w:val="center"/>
    </w:pPr>
    <w:rPr>
      <w:rFonts w:cs="Arial"/>
      <w:b/>
      <w:bCs/>
      <w:smallCaps/>
      <w:kern w:val="28"/>
      <w:sz w:val="36"/>
      <w:szCs w:val="32"/>
    </w:rPr>
  </w:style>
  <w:style w:type="paragraph" w:styleId="TM2">
    <w:name w:val="toc 2"/>
    <w:basedOn w:val="Normal"/>
    <w:next w:val="Normal"/>
    <w:uiPriority w:val="39"/>
    <w:rsid w:val="008C5814"/>
    <w:pPr>
      <w:tabs>
        <w:tab w:val="right" w:leader="dot" w:pos="9360"/>
      </w:tabs>
      <w:spacing w:before="120"/>
      <w:ind w:left="202"/>
    </w:pPr>
    <w:rPr>
      <w:noProof/>
    </w:rPr>
  </w:style>
  <w:style w:type="paragraph" w:customStyle="1" w:styleId="Table">
    <w:name w:val="Table"/>
    <w:basedOn w:val="Normal"/>
    <w:locked/>
    <w:rsid w:val="008C5814"/>
    <w:pPr>
      <w:spacing w:before="120" w:after="60"/>
    </w:pPr>
  </w:style>
  <w:style w:type="paragraph" w:styleId="Sous-titre">
    <w:name w:val="Subtitle"/>
    <w:basedOn w:val="Normal"/>
    <w:next w:val="Normal"/>
    <w:qFormat/>
    <w:rsid w:val="008C5814"/>
    <w:pPr>
      <w:adjustRightInd w:val="0"/>
      <w:snapToGrid w:val="0"/>
      <w:spacing w:before="480" w:after="240"/>
      <w:jc w:val="both"/>
    </w:pPr>
    <w:rPr>
      <w:rFonts w:cs="Arial"/>
      <w:b/>
      <w:bCs/>
      <w:sz w:val="24"/>
    </w:rPr>
  </w:style>
  <w:style w:type="paragraph" w:styleId="Notedebasdepage">
    <w:name w:val="footnote text"/>
    <w:basedOn w:val="Normal"/>
    <w:link w:val="NotedebasdepageCar"/>
    <w:semiHidden/>
    <w:rsid w:val="008C5814"/>
    <w:rPr>
      <w:szCs w:val="20"/>
    </w:rPr>
  </w:style>
  <w:style w:type="character" w:styleId="Appelnotedebasdep">
    <w:name w:val="footnote reference"/>
    <w:semiHidden/>
    <w:rsid w:val="008C5814"/>
    <w:rPr>
      <w:vertAlign w:val="superscript"/>
    </w:rPr>
  </w:style>
  <w:style w:type="paragraph" w:styleId="TM3">
    <w:name w:val="toc 3"/>
    <w:basedOn w:val="Normal"/>
    <w:next w:val="Normal"/>
    <w:uiPriority w:val="39"/>
    <w:rsid w:val="008C5814"/>
    <w:pPr>
      <w:tabs>
        <w:tab w:val="right" w:leader="dot" w:pos="9360"/>
      </w:tabs>
      <w:ind w:left="400"/>
    </w:pPr>
  </w:style>
  <w:style w:type="paragraph" w:styleId="TM4">
    <w:name w:val="toc 4"/>
    <w:basedOn w:val="Normal"/>
    <w:next w:val="Normal"/>
    <w:uiPriority w:val="39"/>
    <w:rsid w:val="008C5814"/>
    <w:pPr>
      <w:tabs>
        <w:tab w:val="right" w:leader="dot" w:pos="9360"/>
      </w:tabs>
      <w:ind w:left="600"/>
    </w:pPr>
  </w:style>
  <w:style w:type="paragraph" w:styleId="TM5">
    <w:name w:val="toc 5"/>
    <w:basedOn w:val="Normal"/>
    <w:next w:val="Normal"/>
    <w:semiHidden/>
    <w:rsid w:val="008C5814"/>
    <w:pPr>
      <w:tabs>
        <w:tab w:val="right" w:leader="dot" w:pos="9360"/>
      </w:tabs>
      <w:ind w:left="800"/>
    </w:pPr>
  </w:style>
  <w:style w:type="paragraph" w:styleId="TM6">
    <w:name w:val="toc 6"/>
    <w:basedOn w:val="Normal"/>
    <w:next w:val="Normal"/>
    <w:semiHidden/>
    <w:rsid w:val="008C5814"/>
    <w:pPr>
      <w:tabs>
        <w:tab w:val="right" w:leader="dot" w:pos="9360"/>
      </w:tabs>
      <w:ind w:left="1008"/>
    </w:pPr>
  </w:style>
  <w:style w:type="paragraph" w:styleId="TM7">
    <w:name w:val="toc 7"/>
    <w:basedOn w:val="Normal"/>
    <w:next w:val="Normal"/>
    <w:semiHidden/>
    <w:rsid w:val="008C5814"/>
    <w:pPr>
      <w:tabs>
        <w:tab w:val="right" w:leader="dot" w:pos="9360"/>
      </w:tabs>
      <w:ind w:left="1210"/>
    </w:pPr>
  </w:style>
  <w:style w:type="paragraph" w:styleId="TM8">
    <w:name w:val="toc 8"/>
    <w:basedOn w:val="Normal"/>
    <w:next w:val="Normal"/>
    <w:semiHidden/>
    <w:rsid w:val="008C5814"/>
    <w:pPr>
      <w:tabs>
        <w:tab w:val="right" w:leader="dot" w:pos="9360"/>
      </w:tabs>
      <w:ind w:left="1411"/>
    </w:pPr>
  </w:style>
  <w:style w:type="paragraph" w:styleId="TM9">
    <w:name w:val="toc 9"/>
    <w:basedOn w:val="Normal"/>
    <w:next w:val="Normal"/>
    <w:semiHidden/>
    <w:rsid w:val="008C5814"/>
    <w:pPr>
      <w:tabs>
        <w:tab w:val="right" w:leader="dot" w:pos="9360"/>
      </w:tabs>
      <w:ind w:left="1613"/>
    </w:pPr>
  </w:style>
  <w:style w:type="paragraph" w:customStyle="1" w:styleId="Chapter1">
    <w:name w:val="Chapter 1"/>
    <w:basedOn w:val="Normal"/>
    <w:next w:val="Normal"/>
    <w:rsid w:val="008C5814"/>
    <w:pPr>
      <w:pBdr>
        <w:top w:val="single" w:sz="24" w:space="1" w:color="1E60A8"/>
      </w:pBdr>
      <w:spacing w:before="240" w:after="240"/>
    </w:pPr>
    <w:rPr>
      <w:rFonts w:cs="Arial"/>
      <w:b/>
      <w:bCs/>
      <w:color w:val="1E60A8"/>
      <w:sz w:val="24"/>
      <w:szCs w:val="20"/>
    </w:rPr>
  </w:style>
  <w:style w:type="paragraph" w:customStyle="1" w:styleId="xCover1bis">
    <w:name w:val="xCover 1bis"/>
    <w:basedOn w:val="xCover1"/>
    <w:rsid w:val="00962F8F"/>
    <w:pPr>
      <w:spacing w:before="360"/>
    </w:pPr>
    <w:rPr>
      <w:sz w:val="32"/>
    </w:rPr>
  </w:style>
  <w:style w:type="paragraph" w:customStyle="1" w:styleId="xCover1">
    <w:name w:val="xCover 1"/>
    <w:rsid w:val="00962F8F"/>
    <w:pPr>
      <w:overflowPunct w:val="0"/>
      <w:autoSpaceDE w:val="0"/>
      <w:autoSpaceDN w:val="0"/>
      <w:adjustRightInd w:val="0"/>
      <w:spacing w:before="240"/>
      <w:jc w:val="center"/>
      <w:textAlignment w:val="baseline"/>
    </w:pPr>
    <w:rPr>
      <w:rFonts w:ascii="Arial" w:hAnsi="Arial"/>
      <w:b/>
      <w:caps/>
      <w:color w:val="000000"/>
      <w:sz w:val="28"/>
      <w:lang w:val="en-US" w:eastAsia="en-US"/>
    </w:rPr>
  </w:style>
  <w:style w:type="character" w:styleId="lev">
    <w:name w:val="Strong"/>
    <w:qFormat/>
    <w:rsid w:val="00C628C9"/>
    <w:rPr>
      <w:b/>
      <w:bCs/>
    </w:rPr>
  </w:style>
  <w:style w:type="paragraph" w:styleId="Paragraphedeliste">
    <w:name w:val="List Paragraph"/>
    <w:basedOn w:val="Normal"/>
    <w:uiPriority w:val="34"/>
    <w:qFormat/>
    <w:rsid w:val="00AB4112"/>
    <w:pPr>
      <w:widowControl/>
      <w:spacing w:before="0" w:after="200" w:line="276" w:lineRule="auto"/>
      <w:ind w:left="720"/>
      <w:contextualSpacing/>
    </w:pPr>
    <w:rPr>
      <w:rFonts w:ascii="Calibri" w:eastAsia="Calibri" w:hAnsi="Calibri"/>
      <w:sz w:val="22"/>
      <w:szCs w:val="22"/>
      <w:lang w:val="fr-FR" w:eastAsia="en-US"/>
    </w:rPr>
  </w:style>
  <w:style w:type="paragraph" w:styleId="Textedebulles">
    <w:name w:val="Balloon Text"/>
    <w:basedOn w:val="Normal"/>
    <w:link w:val="TextedebullesCar"/>
    <w:rsid w:val="00454181"/>
    <w:pPr>
      <w:spacing w:before="0" w:after="0"/>
    </w:pPr>
    <w:rPr>
      <w:rFonts w:ascii="Tahoma" w:hAnsi="Tahoma"/>
      <w:sz w:val="16"/>
      <w:szCs w:val="16"/>
      <w:lang w:eastAsia="x-none"/>
    </w:rPr>
  </w:style>
  <w:style w:type="character" w:customStyle="1" w:styleId="TextedebullesCar">
    <w:name w:val="Texte de bulles Car"/>
    <w:link w:val="Textedebulles"/>
    <w:rsid w:val="00454181"/>
    <w:rPr>
      <w:rFonts w:ascii="Tahoma" w:hAnsi="Tahoma" w:cs="Tahoma"/>
      <w:sz w:val="16"/>
      <w:szCs w:val="16"/>
      <w:lang w:val="en-US"/>
    </w:rPr>
  </w:style>
  <w:style w:type="table" w:styleId="Grilledutableau">
    <w:name w:val="Table Grid"/>
    <w:basedOn w:val="TableauNormal"/>
    <w:rsid w:val="002511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ing">
    <w:name w:val="Listing"/>
    <w:basedOn w:val="Normal"/>
    <w:rsid w:val="00697F99"/>
    <w:pPr>
      <w:widowControl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0" w:after="0"/>
    </w:pPr>
    <w:rPr>
      <w:rFonts w:ascii="Courier New" w:hAnsi="Courier New"/>
      <w:noProof/>
      <w:sz w:val="16"/>
      <w:lang w:val="fr-FR" w:eastAsia="en-US"/>
    </w:rPr>
  </w:style>
  <w:style w:type="character" w:customStyle="1" w:styleId="NotedebasdepageCar">
    <w:name w:val="Note de bas de page Car"/>
    <w:link w:val="Notedebasdepage"/>
    <w:semiHidden/>
    <w:rsid w:val="009F26F4"/>
    <w:rPr>
      <w:rFonts w:ascii="Arial" w:hAnsi="Arial"/>
      <w:lang w:val="en-US"/>
    </w:rPr>
  </w:style>
  <w:style w:type="character" w:customStyle="1" w:styleId="Titre1Car">
    <w:name w:val="Titre 1 Car"/>
    <w:link w:val="Titre1"/>
    <w:rsid w:val="00AB085F"/>
    <w:rPr>
      <w:rFonts w:ascii="Arial" w:eastAsia="Times" w:hAnsi="Arial"/>
      <w:b/>
      <w:smallCaps/>
      <w:sz w:val="28"/>
      <w:u w:val="single"/>
      <w:lang w:val="en-US"/>
    </w:rPr>
  </w:style>
  <w:style w:type="character" w:styleId="Textedelespacerserv">
    <w:name w:val="Placeholder Text"/>
    <w:basedOn w:val="Policepardfaut"/>
    <w:uiPriority w:val="99"/>
    <w:semiHidden/>
    <w:rsid w:val="00BF3062"/>
    <w:rPr>
      <w:color w:val="808080"/>
    </w:rPr>
  </w:style>
  <w:style w:type="character" w:customStyle="1" w:styleId="Titre2Car">
    <w:name w:val="Titre 2 Car"/>
    <w:basedOn w:val="Policepardfaut"/>
    <w:link w:val="Titre2"/>
    <w:rsid w:val="002F26A6"/>
    <w:rPr>
      <w:rFonts w:ascii="Arial" w:hAnsi="Arial" w:cs="Arial"/>
      <w:b/>
      <w:bCs/>
      <w:sz w:val="24"/>
      <w:szCs w:val="28"/>
      <w:lang w:val="en-US"/>
    </w:rPr>
  </w:style>
  <w:style w:type="character" w:customStyle="1" w:styleId="Titre3Car">
    <w:name w:val="Titre 3 Car"/>
    <w:basedOn w:val="Policepardfaut"/>
    <w:link w:val="Titre3"/>
    <w:rsid w:val="00C0490E"/>
    <w:rPr>
      <w:rFonts w:ascii="Arial" w:hAnsi="Arial" w:cs="Arial"/>
      <w:sz w:val="24"/>
      <w:szCs w:val="2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8C5814"/>
    <w:pPr>
      <w:widowControl w:val="0"/>
      <w:spacing w:before="200" w:after="20"/>
    </w:pPr>
    <w:rPr>
      <w:rFonts w:ascii="Arial" w:hAnsi="Arial"/>
      <w:szCs w:val="24"/>
      <w:lang w:val="en-US"/>
    </w:rPr>
  </w:style>
  <w:style w:type="paragraph" w:styleId="Titre1">
    <w:name w:val="heading 1"/>
    <w:basedOn w:val="Normal"/>
    <w:next w:val="Normal"/>
    <w:link w:val="Titre1Car"/>
    <w:qFormat/>
    <w:rsid w:val="008C5814"/>
    <w:pPr>
      <w:numPr>
        <w:numId w:val="1"/>
      </w:numPr>
      <w:spacing w:before="480" w:after="60"/>
      <w:jc w:val="both"/>
      <w:outlineLvl w:val="0"/>
    </w:pPr>
    <w:rPr>
      <w:rFonts w:eastAsia="Times"/>
      <w:b/>
      <w:smallCaps/>
      <w:sz w:val="28"/>
      <w:szCs w:val="20"/>
      <w:u w:val="single"/>
    </w:rPr>
  </w:style>
  <w:style w:type="paragraph" w:styleId="Titre2">
    <w:name w:val="heading 2"/>
    <w:basedOn w:val="Normal"/>
    <w:next w:val="Normal"/>
    <w:link w:val="Titre2Car"/>
    <w:qFormat/>
    <w:rsid w:val="008C5814"/>
    <w:pPr>
      <w:numPr>
        <w:ilvl w:val="1"/>
        <w:numId w:val="1"/>
      </w:numPr>
      <w:spacing w:before="360" w:after="60"/>
      <w:jc w:val="both"/>
      <w:outlineLvl w:val="1"/>
    </w:pPr>
    <w:rPr>
      <w:rFonts w:cs="Arial"/>
      <w:b/>
      <w:bCs/>
      <w:sz w:val="24"/>
      <w:szCs w:val="28"/>
    </w:rPr>
  </w:style>
  <w:style w:type="paragraph" w:styleId="Titre3">
    <w:name w:val="heading 3"/>
    <w:basedOn w:val="Normal"/>
    <w:next w:val="Normal"/>
    <w:link w:val="Titre3Car"/>
    <w:qFormat/>
    <w:rsid w:val="00F77C6D"/>
    <w:pPr>
      <w:numPr>
        <w:ilvl w:val="2"/>
        <w:numId w:val="1"/>
      </w:numPr>
      <w:tabs>
        <w:tab w:val="right" w:leader="dot" w:pos="9360"/>
      </w:tabs>
      <w:spacing w:after="60"/>
      <w:jc w:val="both"/>
      <w:outlineLvl w:val="2"/>
    </w:pPr>
    <w:rPr>
      <w:rFonts w:cs="Arial"/>
      <w:sz w:val="24"/>
      <w:szCs w:val="26"/>
    </w:rPr>
  </w:style>
  <w:style w:type="paragraph" w:styleId="Titre4">
    <w:name w:val="heading 4"/>
    <w:basedOn w:val="Normal"/>
    <w:next w:val="Normal"/>
    <w:qFormat/>
    <w:rsid w:val="008C5814"/>
    <w:pPr>
      <w:numPr>
        <w:ilvl w:val="3"/>
        <w:numId w:val="1"/>
      </w:numPr>
      <w:tabs>
        <w:tab w:val="right" w:leader="dot" w:pos="9360"/>
      </w:tabs>
      <w:spacing w:after="60"/>
      <w:jc w:val="both"/>
      <w:outlineLvl w:val="3"/>
    </w:pPr>
    <w:rPr>
      <w:rFonts w:cs="Arial"/>
      <w:sz w:val="24"/>
      <w:szCs w:val="28"/>
      <w:u w:val="single"/>
    </w:rPr>
  </w:style>
  <w:style w:type="paragraph" w:styleId="Titre5">
    <w:name w:val="heading 5"/>
    <w:basedOn w:val="Normal"/>
    <w:next w:val="Normal"/>
    <w:qFormat/>
    <w:rsid w:val="008C5814"/>
    <w:pPr>
      <w:numPr>
        <w:ilvl w:val="4"/>
        <w:numId w:val="1"/>
      </w:numPr>
      <w:tabs>
        <w:tab w:val="right" w:leader="dot" w:pos="9360"/>
      </w:tabs>
      <w:spacing w:after="60"/>
      <w:jc w:val="both"/>
      <w:outlineLvl w:val="4"/>
    </w:pPr>
    <w:rPr>
      <w:i/>
      <w:iCs/>
      <w:sz w:val="24"/>
      <w:szCs w:val="26"/>
    </w:rPr>
  </w:style>
  <w:style w:type="paragraph" w:styleId="Titre6">
    <w:name w:val="heading 6"/>
    <w:basedOn w:val="Normal"/>
    <w:next w:val="Normal"/>
    <w:qFormat/>
    <w:rsid w:val="008C5814"/>
    <w:pPr>
      <w:tabs>
        <w:tab w:val="right" w:leader="dot" w:pos="9360"/>
      </w:tabs>
      <w:spacing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Titre7">
    <w:name w:val="heading 7"/>
    <w:basedOn w:val="Normal"/>
    <w:next w:val="Normal"/>
    <w:qFormat/>
    <w:rsid w:val="008C5814"/>
    <w:pPr>
      <w:tabs>
        <w:tab w:val="right" w:leader="dot" w:pos="9360"/>
      </w:tabs>
      <w:spacing w:after="60"/>
      <w:outlineLvl w:val="6"/>
    </w:pPr>
    <w:rPr>
      <w:rFonts w:ascii="Times New Roman" w:hAnsi="Times New Roman"/>
      <w:sz w:val="24"/>
    </w:rPr>
  </w:style>
  <w:style w:type="paragraph" w:styleId="Titre8">
    <w:name w:val="heading 8"/>
    <w:basedOn w:val="Normal"/>
    <w:next w:val="Normal"/>
    <w:qFormat/>
    <w:rsid w:val="008C5814"/>
    <w:pPr>
      <w:tabs>
        <w:tab w:val="right" w:leader="dot" w:pos="9360"/>
      </w:tabs>
      <w:spacing w:after="60"/>
      <w:outlineLvl w:val="7"/>
    </w:pPr>
    <w:rPr>
      <w:rFonts w:ascii="Times New Roman" w:hAnsi="Times New Roman"/>
      <w:i/>
      <w:iCs/>
      <w:sz w:val="24"/>
    </w:rPr>
  </w:style>
  <w:style w:type="paragraph" w:styleId="Titre9">
    <w:name w:val="heading 9"/>
    <w:basedOn w:val="Normal"/>
    <w:next w:val="Normal"/>
    <w:qFormat/>
    <w:rsid w:val="008C5814"/>
    <w:pPr>
      <w:spacing w:after="60"/>
      <w:outlineLvl w:val="8"/>
    </w:pPr>
    <w:rPr>
      <w:rFonts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Lgende">
    <w:name w:val="caption"/>
    <w:basedOn w:val="Normal"/>
    <w:next w:val="Normal"/>
    <w:qFormat/>
    <w:rsid w:val="008C5814"/>
    <w:pPr>
      <w:spacing w:before="20"/>
      <w:jc w:val="center"/>
    </w:pPr>
    <w:rPr>
      <w:bCs/>
      <w:i/>
      <w:szCs w:val="20"/>
    </w:rPr>
  </w:style>
  <w:style w:type="paragraph" w:styleId="En-tte">
    <w:name w:val="header"/>
    <w:basedOn w:val="Normal"/>
    <w:rsid w:val="008C5814"/>
    <w:pPr>
      <w:tabs>
        <w:tab w:val="center" w:pos="4536"/>
        <w:tab w:val="right" w:pos="9072"/>
      </w:tabs>
      <w:spacing w:before="120" w:after="60"/>
    </w:pPr>
    <w:rPr>
      <w:noProof/>
    </w:rPr>
  </w:style>
  <w:style w:type="paragraph" w:styleId="Pieddepage">
    <w:name w:val="footer"/>
    <w:basedOn w:val="Normal"/>
    <w:rsid w:val="008C5814"/>
    <w:pPr>
      <w:tabs>
        <w:tab w:val="center" w:pos="5040"/>
        <w:tab w:val="right" w:pos="9072"/>
      </w:tabs>
      <w:spacing w:before="60" w:after="60"/>
    </w:pPr>
    <w:rPr>
      <w:sz w:val="16"/>
      <w:szCs w:val="16"/>
    </w:rPr>
  </w:style>
  <w:style w:type="character" w:styleId="Lienhypertexte">
    <w:name w:val="Hyperlink"/>
    <w:uiPriority w:val="99"/>
    <w:rsid w:val="008C5814"/>
    <w:rPr>
      <w:rFonts w:ascii="Arial" w:hAnsi="Arial"/>
      <w:color w:val="0000FF"/>
      <w:sz w:val="20"/>
      <w:u w:val="single"/>
    </w:rPr>
  </w:style>
  <w:style w:type="paragraph" w:styleId="TM1">
    <w:name w:val="toc 1"/>
    <w:basedOn w:val="Normal"/>
    <w:next w:val="Normal"/>
    <w:uiPriority w:val="39"/>
    <w:rsid w:val="008C5814"/>
    <w:pPr>
      <w:tabs>
        <w:tab w:val="left" w:pos="200"/>
        <w:tab w:val="right" w:leader="dot" w:pos="9360"/>
      </w:tabs>
      <w:spacing w:before="160"/>
    </w:pPr>
    <w:rPr>
      <w:noProof/>
      <w:szCs w:val="28"/>
    </w:rPr>
  </w:style>
  <w:style w:type="paragraph" w:styleId="Titre">
    <w:name w:val="Title"/>
    <w:basedOn w:val="Normal"/>
    <w:next w:val="Normal"/>
    <w:qFormat/>
    <w:rsid w:val="008C5814"/>
    <w:pPr>
      <w:spacing w:before="960" w:after="240"/>
      <w:jc w:val="center"/>
    </w:pPr>
    <w:rPr>
      <w:rFonts w:cs="Arial"/>
      <w:b/>
      <w:bCs/>
      <w:smallCaps/>
      <w:kern w:val="28"/>
      <w:sz w:val="36"/>
      <w:szCs w:val="32"/>
    </w:rPr>
  </w:style>
  <w:style w:type="paragraph" w:styleId="TM2">
    <w:name w:val="toc 2"/>
    <w:basedOn w:val="Normal"/>
    <w:next w:val="Normal"/>
    <w:uiPriority w:val="39"/>
    <w:rsid w:val="008C5814"/>
    <w:pPr>
      <w:tabs>
        <w:tab w:val="right" w:leader="dot" w:pos="9360"/>
      </w:tabs>
      <w:spacing w:before="120"/>
      <w:ind w:left="202"/>
    </w:pPr>
    <w:rPr>
      <w:noProof/>
    </w:rPr>
  </w:style>
  <w:style w:type="paragraph" w:customStyle="1" w:styleId="Table">
    <w:name w:val="Table"/>
    <w:basedOn w:val="Normal"/>
    <w:locked/>
    <w:rsid w:val="008C5814"/>
    <w:pPr>
      <w:spacing w:before="120" w:after="60"/>
    </w:pPr>
  </w:style>
  <w:style w:type="paragraph" w:styleId="Sous-titre">
    <w:name w:val="Subtitle"/>
    <w:basedOn w:val="Normal"/>
    <w:next w:val="Normal"/>
    <w:qFormat/>
    <w:rsid w:val="008C5814"/>
    <w:pPr>
      <w:adjustRightInd w:val="0"/>
      <w:snapToGrid w:val="0"/>
      <w:spacing w:before="480" w:after="240"/>
      <w:jc w:val="both"/>
    </w:pPr>
    <w:rPr>
      <w:rFonts w:cs="Arial"/>
      <w:b/>
      <w:bCs/>
      <w:sz w:val="24"/>
    </w:rPr>
  </w:style>
  <w:style w:type="paragraph" w:styleId="Notedebasdepage">
    <w:name w:val="footnote text"/>
    <w:basedOn w:val="Normal"/>
    <w:link w:val="NotedebasdepageCar"/>
    <w:semiHidden/>
    <w:rsid w:val="008C5814"/>
    <w:rPr>
      <w:szCs w:val="20"/>
    </w:rPr>
  </w:style>
  <w:style w:type="character" w:styleId="Appelnotedebasdep">
    <w:name w:val="footnote reference"/>
    <w:semiHidden/>
    <w:rsid w:val="008C5814"/>
    <w:rPr>
      <w:vertAlign w:val="superscript"/>
    </w:rPr>
  </w:style>
  <w:style w:type="paragraph" w:styleId="TM3">
    <w:name w:val="toc 3"/>
    <w:basedOn w:val="Normal"/>
    <w:next w:val="Normal"/>
    <w:uiPriority w:val="39"/>
    <w:rsid w:val="008C5814"/>
    <w:pPr>
      <w:tabs>
        <w:tab w:val="right" w:leader="dot" w:pos="9360"/>
      </w:tabs>
      <w:ind w:left="400"/>
    </w:pPr>
  </w:style>
  <w:style w:type="paragraph" w:styleId="TM4">
    <w:name w:val="toc 4"/>
    <w:basedOn w:val="Normal"/>
    <w:next w:val="Normal"/>
    <w:uiPriority w:val="39"/>
    <w:rsid w:val="008C5814"/>
    <w:pPr>
      <w:tabs>
        <w:tab w:val="right" w:leader="dot" w:pos="9360"/>
      </w:tabs>
      <w:ind w:left="600"/>
    </w:pPr>
  </w:style>
  <w:style w:type="paragraph" w:styleId="TM5">
    <w:name w:val="toc 5"/>
    <w:basedOn w:val="Normal"/>
    <w:next w:val="Normal"/>
    <w:semiHidden/>
    <w:rsid w:val="008C5814"/>
    <w:pPr>
      <w:tabs>
        <w:tab w:val="right" w:leader="dot" w:pos="9360"/>
      </w:tabs>
      <w:ind w:left="800"/>
    </w:pPr>
  </w:style>
  <w:style w:type="paragraph" w:styleId="TM6">
    <w:name w:val="toc 6"/>
    <w:basedOn w:val="Normal"/>
    <w:next w:val="Normal"/>
    <w:semiHidden/>
    <w:rsid w:val="008C5814"/>
    <w:pPr>
      <w:tabs>
        <w:tab w:val="right" w:leader="dot" w:pos="9360"/>
      </w:tabs>
      <w:ind w:left="1008"/>
    </w:pPr>
  </w:style>
  <w:style w:type="paragraph" w:styleId="TM7">
    <w:name w:val="toc 7"/>
    <w:basedOn w:val="Normal"/>
    <w:next w:val="Normal"/>
    <w:semiHidden/>
    <w:rsid w:val="008C5814"/>
    <w:pPr>
      <w:tabs>
        <w:tab w:val="right" w:leader="dot" w:pos="9360"/>
      </w:tabs>
      <w:ind w:left="1210"/>
    </w:pPr>
  </w:style>
  <w:style w:type="paragraph" w:styleId="TM8">
    <w:name w:val="toc 8"/>
    <w:basedOn w:val="Normal"/>
    <w:next w:val="Normal"/>
    <w:semiHidden/>
    <w:rsid w:val="008C5814"/>
    <w:pPr>
      <w:tabs>
        <w:tab w:val="right" w:leader="dot" w:pos="9360"/>
      </w:tabs>
      <w:ind w:left="1411"/>
    </w:pPr>
  </w:style>
  <w:style w:type="paragraph" w:styleId="TM9">
    <w:name w:val="toc 9"/>
    <w:basedOn w:val="Normal"/>
    <w:next w:val="Normal"/>
    <w:semiHidden/>
    <w:rsid w:val="008C5814"/>
    <w:pPr>
      <w:tabs>
        <w:tab w:val="right" w:leader="dot" w:pos="9360"/>
      </w:tabs>
      <w:ind w:left="1613"/>
    </w:pPr>
  </w:style>
  <w:style w:type="paragraph" w:customStyle="1" w:styleId="Chapter1">
    <w:name w:val="Chapter 1"/>
    <w:basedOn w:val="Normal"/>
    <w:next w:val="Normal"/>
    <w:rsid w:val="008C5814"/>
    <w:pPr>
      <w:pBdr>
        <w:top w:val="single" w:sz="24" w:space="1" w:color="1E60A8"/>
      </w:pBdr>
      <w:spacing w:before="240" w:after="240"/>
    </w:pPr>
    <w:rPr>
      <w:rFonts w:cs="Arial"/>
      <w:b/>
      <w:bCs/>
      <w:color w:val="1E60A8"/>
      <w:sz w:val="24"/>
      <w:szCs w:val="20"/>
    </w:rPr>
  </w:style>
  <w:style w:type="paragraph" w:customStyle="1" w:styleId="xCover1bis">
    <w:name w:val="xCover 1bis"/>
    <w:basedOn w:val="xCover1"/>
    <w:rsid w:val="00962F8F"/>
    <w:pPr>
      <w:spacing w:before="360"/>
    </w:pPr>
    <w:rPr>
      <w:sz w:val="32"/>
    </w:rPr>
  </w:style>
  <w:style w:type="paragraph" w:customStyle="1" w:styleId="xCover1">
    <w:name w:val="xCover 1"/>
    <w:rsid w:val="00962F8F"/>
    <w:pPr>
      <w:overflowPunct w:val="0"/>
      <w:autoSpaceDE w:val="0"/>
      <w:autoSpaceDN w:val="0"/>
      <w:adjustRightInd w:val="0"/>
      <w:spacing w:before="240"/>
      <w:jc w:val="center"/>
      <w:textAlignment w:val="baseline"/>
    </w:pPr>
    <w:rPr>
      <w:rFonts w:ascii="Arial" w:hAnsi="Arial"/>
      <w:b/>
      <w:caps/>
      <w:color w:val="000000"/>
      <w:sz w:val="28"/>
      <w:lang w:val="en-US" w:eastAsia="en-US"/>
    </w:rPr>
  </w:style>
  <w:style w:type="character" w:styleId="lev">
    <w:name w:val="Strong"/>
    <w:qFormat/>
    <w:rsid w:val="00C628C9"/>
    <w:rPr>
      <w:b/>
      <w:bCs/>
    </w:rPr>
  </w:style>
  <w:style w:type="paragraph" w:styleId="Paragraphedeliste">
    <w:name w:val="List Paragraph"/>
    <w:basedOn w:val="Normal"/>
    <w:uiPriority w:val="34"/>
    <w:qFormat/>
    <w:rsid w:val="00AB4112"/>
    <w:pPr>
      <w:widowControl/>
      <w:spacing w:before="0" w:after="200" w:line="276" w:lineRule="auto"/>
      <w:ind w:left="720"/>
      <w:contextualSpacing/>
    </w:pPr>
    <w:rPr>
      <w:rFonts w:ascii="Calibri" w:eastAsia="Calibri" w:hAnsi="Calibri"/>
      <w:sz w:val="22"/>
      <w:szCs w:val="22"/>
      <w:lang w:val="fr-FR" w:eastAsia="en-US"/>
    </w:rPr>
  </w:style>
  <w:style w:type="paragraph" w:styleId="Textedebulles">
    <w:name w:val="Balloon Text"/>
    <w:basedOn w:val="Normal"/>
    <w:link w:val="TextedebullesCar"/>
    <w:rsid w:val="00454181"/>
    <w:pPr>
      <w:spacing w:before="0" w:after="0"/>
    </w:pPr>
    <w:rPr>
      <w:rFonts w:ascii="Tahoma" w:hAnsi="Tahoma"/>
      <w:sz w:val="16"/>
      <w:szCs w:val="16"/>
      <w:lang w:eastAsia="x-none"/>
    </w:rPr>
  </w:style>
  <w:style w:type="character" w:customStyle="1" w:styleId="TextedebullesCar">
    <w:name w:val="Texte de bulles Car"/>
    <w:link w:val="Textedebulles"/>
    <w:rsid w:val="00454181"/>
    <w:rPr>
      <w:rFonts w:ascii="Tahoma" w:hAnsi="Tahoma" w:cs="Tahoma"/>
      <w:sz w:val="16"/>
      <w:szCs w:val="16"/>
      <w:lang w:val="en-US"/>
    </w:rPr>
  </w:style>
  <w:style w:type="table" w:styleId="Grilledutableau">
    <w:name w:val="Table Grid"/>
    <w:basedOn w:val="TableauNormal"/>
    <w:rsid w:val="002511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ing">
    <w:name w:val="Listing"/>
    <w:basedOn w:val="Normal"/>
    <w:rsid w:val="00697F99"/>
    <w:pPr>
      <w:widowControl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0" w:after="0"/>
    </w:pPr>
    <w:rPr>
      <w:rFonts w:ascii="Courier New" w:hAnsi="Courier New"/>
      <w:noProof/>
      <w:sz w:val="16"/>
      <w:lang w:val="fr-FR" w:eastAsia="en-US"/>
    </w:rPr>
  </w:style>
  <w:style w:type="character" w:customStyle="1" w:styleId="NotedebasdepageCar">
    <w:name w:val="Note de bas de page Car"/>
    <w:link w:val="Notedebasdepage"/>
    <w:semiHidden/>
    <w:rsid w:val="009F26F4"/>
    <w:rPr>
      <w:rFonts w:ascii="Arial" w:hAnsi="Arial"/>
      <w:lang w:val="en-US"/>
    </w:rPr>
  </w:style>
  <w:style w:type="character" w:customStyle="1" w:styleId="Titre1Car">
    <w:name w:val="Titre 1 Car"/>
    <w:link w:val="Titre1"/>
    <w:rsid w:val="00AB085F"/>
    <w:rPr>
      <w:rFonts w:ascii="Arial" w:eastAsia="Times" w:hAnsi="Arial"/>
      <w:b/>
      <w:smallCaps/>
      <w:sz w:val="28"/>
      <w:u w:val="single"/>
      <w:lang w:val="en-US"/>
    </w:rPr>
  </w:style>
  <w:style w:type="character" w:styleId="Textedelespacerserv">
    <w:name w:val="Placeholder Text"/>
    <w:basedOn w:val="Policepardfaut"/>
    <w:uiPriority w:val="99"/>
    <w:semiHidden/>
    <w:rsid w:val="00BF3062"/>
    <w:rPr>
      <w:color w:val="808080"/>
    </w:rPr>
  </w:style>
  <w:style w:type="character" w:customStyle="1" w:styleId="Titre2Car">
    <w:name w:val="Titre 2 Car"/>
    <w:basedOn w:val="Policepardfaut"/>
    <w:link w:val="Titre2"/>
    <w:rsid w:val="002F26A6"/>
    <w:rPr>
      <w:rFonts w:ascii="Arial" w:hAnsi="Arial" w:cs="Arial"/>
      <w:b/>
      <w:bCs/>
      <w:sz w:val="24"/>
      <w:szCs w:val="28"/>
      <w:lang w:val="en-US"/>
    </w:rPr>
  </w:style>
  <w:style w:type="character" w:customStyle="1" w:styleId="Titre3Car">
    <w:name w:val="Titre 3 Car"/>
    <w:basedOn w:val="Policepardfaut"/>
    <w:link w:val="Titre3"/>
    <w:rsid w:val="00C0490E"/>
    <w:rPr>
      <w:rFonts w:ascii="Arial" w:hAnsi="Arial" w:cs="Arial"/>
      <w:sz w:val="24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0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4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3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2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fontTable" Target="fontTable.xm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gitlab-its.sanofi.com/tibco/platform/BW640/tibco-frk/scm/tools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hyperlink" Target="https://teams.collab.sanofi.com/ws/IntSRV/packages/Forms/AllItems.aspx" TargetMode="External"/><Relationship Id="rId7" Type="http://schemas.microsoft.com/office/2007/relationships/stylesWithEffects" Target="stylesWithEffect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hyperlink" Target="https://gitlab-its.sanofi.com/tibco/platform/BW640/tibco-frk/source/framework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0.jpeg"/><Relationship Id="rId1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Templates\Master%20PUMA%20Template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19AF5DDE2A6CA41AE8DC4C71D966998" ma:contentTypeVersion="1" ma:contentTypeDescription="Create a new document." ma:contentTypeScope="" ma:versionID="f5454c981f1aba6878a29fa070d59ef5">
  <xsd:schema xmlns:xsd="http://www.w3.org/2001/XMLSchema" xmlns:xs="http://www.w3.org/2001/XMLSchema" xmlns:p="http://schemas.microsoft.com/office/2006/metadata/properties" xmlns:ns2="dc1b3af2-45ac-42df-80c3-218df8ca228e" targetNamespace="http://schemas.microsoft.com/office/2006/metadata/properties" ma:root="true" ma:fieldsID="f9e7f9727f4ec6f98c3a04df606eee5d" ns2:_="">
    <xsd:import namespace="dc1b3af2-45ac-42df-80c3-218df8ca228e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1b3af2-45ac-42df-80c3-218df8ca228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E5BCCA0-A906-4E03-8C1A-A80A3DD7FEB8}"/>
</file>

<file path=customXml/itemProps2.xml><?xml version="1.0" encoding="utf-8"?>
<ds:datastoreItem xmlns:ds="http://schemas.openxmlformats.org/officeDocument/2006/customXml" ds:itemID="{DAC8EC69-DC2B-471F-A72C-1DF1F73F1E94}"/>
</file>

<file path=customXml/itemProps3.xml><?xml version="1.0" encoding="utf-8"?>
<ds:datastoreItem xmlns:ds="http://schemas.openxmlformats.org/officeDocument/2006/customXml" ds:itemID="{FD6E881C-7576-4687-BC33-A52C18A19D17}"/>
</file>

<file path=customXml/itemProps4.xml><?xml version="1.0" encoding="utf-8"?>
<ds:datastoreItem xmlns:ds="http://schemas.openxmlformats.org/officeDocument/2006/customXml" ds:itemID="{64A137C3-A513-4557-98FF-122F607F81E3}"/>
</file>

<file path=docProps/app.xml><?xml version="1.0" encoding="utf-8"?>
<Properties xmlns="http://schemas.openxmlformats.org/officeDocument/2006/extended-properties" xmlns:vt="http://schemas.openxmlformats.org/officeDocument/2006/docPropsVTypes">
  <Template>Master PUMA Template.dot</Template>
  <TotalTime>1758</TotalTime>
  <Pages>41</Pages>
  <Words>1249</Words>
  <Characters>7944</Characters>
  <Application>Microsoft Office Word</Application>
  <DocSecurity>0</DocSecurity>
  <Lines>66</Lines>
  <Paragraphs>18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draft_IP-ETL_INFORMATICA</vt:lpstr>
      <vt:lpstr>IP - Installation Procedure</vt:lpstr>
    </vt:vector>
  </TitlesOfParts>
  <Company>Accenture</Company>
  <LinksUpToDate>false</LinksUpToDate>
  <CharactersWithSpaces>9175</CharactersWithSpaces>
  <SharedDoc>false</SharedDoc>
  <HLinks>
    <vt:vector size="120" baseType="variant">
      <vt:variant>
        <vt:i4>1703996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_Toc480293147</vt:lpwstr>
      </vt:variant>
      <vt:variant>
        <vt:i4>1703996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_Toc480293146</vt:lpwstr>
      </vt:variant>
      <vt:variant>
        <vt:i4>1703996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_Toc480293145</vt:lpwstr>
      </vt:variant>
      <vt:variant>
        <vt:i4>1703996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_Toc480293144</vt:lpwstr>
      </vt:variant>
      <vt:variant>
        <vt:i4>1703996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_Toc480293143</vt:lpwstr>
      </vt:variant>
      <vt:variant>
        <vt:i4>1703996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_Toc480293142</vt:lpwstr>
      </vt:variant>
      <vt:variant>
        <vt:i4>1703996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_Toc480293141</vt:lpwstr>
      </vt:variant>
      <vt:variant>
        <vt:i4>1703996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_Toc480293140</vt:lpwstr>
      </vt:variant>
      <vt:variant>
        <vt:i4>1900604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_Toc480293139</vt:lpwstr>
      </vt:variant>
      <vt:variant>
        <vt:i4>1900604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_Toc480293138</vt:lpwstr>
      </vt:variant>
      <vt:variant>
        <vt:i4>1900604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_Toc480293137</vt:lpwstr>
      </vt:variant>
      <vt:variant>
        <vt:i4>1900604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_Toc480293136</vt:lpwstr>
      </vt:variant>
      <vt:variant>
        <vt:i4>1900604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_Toc480293135</vt:lpwstr>
      </vt:variant>
      <vt:variant>
        <vt:i4>1900604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_Toc480293134</vt:lpwstr>
      </vt:variant>
      <vt:variant>
        <vt:i4>1900604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_Toc480293133</vt:lpwstr>
      </vt:variant>
      <vt:variant>
        <vt:i4>1900604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_Toc480293132</vt:lpwstr>
      </vt:variant>
      <vt:variant>
        <vt:i4>1900604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_Toc480293131</vt:lpwstr>
      </vt:variant>
      <vt:variant>
        <vt:i4>1900604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_Toc480293130</vt:lpwstr>
      </vt:variant>
      <vt:variant>
        <vt:i4>1835068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_Toc480293129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_Toc480293128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TIBCO-BW6.4 Developer Getting Started V0.6</dc:title>
  <dc:creator>nm67532</dc:creator>
  <cp:lastModifiedBy>Willeretz, Joel PH/FR/EXT</cp:lastModifiedBy>
  <cp:revision>463</cp:revision>
  <cp:lastPrinted>2017-06-26T16:08:00Z</cp:lastPrinted>
  <dcterms:created xsi:type="dcterms:W3CDTF">2017-04-25T14:03:00Z</dcterms:created>
  <dcterms:modified xsi:type="dcterms:W3CDTF">2017-08-28T14:51:00Z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Di_Reference">
    <vt:lpwstr/>
  </property>
  <property fmtid="{D5CDD505-2E9C-101B-9397-08002B2CF9AE}" pid="3" name="GEDi_MethodologyPhaseName">
    <vt:lpwstr/>
  </property>
  <property fmtid="{D5CDD505-2E9C-101B-9397-08002B2CF9AE}" pid="4" name="GEDi_Reference_documentation_Level">
    <vt:lpwstr/>
  </property>
  <property fmtid="{D5CDD505-2E9C-101B-9397-08002B2CF9AE}" pid="5" name="GEDi_ProjectAcronym">
    <vt:lpwstr/>
  </property>
  <property fmtid="{D5CDD505-2E9C-101B-9397-08002B2CF9AE}" pid="6" name="GEDi_Process">
    <vt:lpwstr/>
  </property>
  <property fmtid="{D5CDD505-2E9C-101B-9397-08002B2CF9AE}" pid="7" name="GEDi_Approver">
    <vt:lpwstr/>
  </property>
  <property fmtid="{D5CDD505-2E9C-101B-9397-08002B2CF9AE}" pid="8" name="Import">
    <vt:lpwstr>0</vt:lpwstr>
  </property>
  <property fmtid="{D5CDD505-2E9C-101B-9397-08002B2CF9AE}" pid="9" name="ContentType">
    <vt:lpwstr>sanofi-aventis Project Document</vt:lpwstr>
  </property>
  <property fmtid="{D5CDD505-2E9C-101B-9397-08002B2CF9AE}" pid="10" name="Ref_externe_SIMPLe">
    <vt:lpwstr/>
  </property>
  <property fmtid="{D5CDD505-2E9C-101B-9397-08002B2CF9AE}" pid="11" name="ImportWarning">
    <vt:lpwstr>0</vt:lpwstr>
  </property>
  <property fmtid="{D5CDD505-2E9C-101B-9397-08002B2CF9AE}" pid="12" name="GEDi_Department">
    <vt:lpwstr/>
  </property>
  <property fmtid="{D5CDD505-2E9C-101B-9397-08002B2CF9AE}" pid="13" name="GEDi_DocumentType">
    <vt:lpwstr/>
  </property>
  <property fmtid="{D5CDD505-2E9C-101B-9397-08002B2CF9AE}" pid="14" name="GEDi_Reviewer">
    <vt:lpwstr/>
  </property>
  <property fmtid="{D5CDD505-2E9C-101B-9397-08002B2CF9AE}" pid="15" name="GEDi_MethodologyApproach">
    <vt:lpwstr/>
  </property>
  <property fmtid="{D5CDD505-2E9C-101B-9397-08002B2CF9AE}" pid="16" name="GEDi_ProcessCategory">
    <vt:lpwstr/>
  </property>
  <property fmtid="{D5CDD505-2E9C-101B-9397-08002B2CF9AE}" pid="17" name="ImportComment">
    <vt:lpwstr/>
  </property>
  <property fmtid="{D5CDD505-2E9C-101B-9397-08002B2CF9AE}" pid="18" name="GEDi_ISOrganization">
    <vt:lpwstr/>
  </property>
  <property fmtid="{D5CDD505-2E9C-101B-9397-08002B2CF9AE}" pid="19" name="GEDi_Language">
    <vt:lpwstr/>
  </property>
  <property fmtid="{D5CDD505-2E9C-101B-9397-08002B2CF9AE}" pid="20" name="GEDi_ProjectName">
    <vt:lpwstr/>
  </property>
  <property fmtid="{D5CDD505-2E9C-101B-9397-08002B2CF9AE}" pid="21" name="ContentTypeId">
    <vt:lpwstr>0x010100F19AF5DDE2A6CA41AE8DC4C71D966998</vt:lpwstr>
  </property>
  <property fmtid="{D5CDD505-2E9C-101B-9397-08002B2CF9AE}" pid="23" name="_NewReviewCycle">
    <vt:lpwstr/>
  </property>
</Properties>
</file>